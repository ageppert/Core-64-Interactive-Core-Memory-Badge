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99057D" w14:paraId="25C568B2" w14:textId="77777777" w:rsidTr="003B4947">
        <w:trPr>
          <w:trHeight w:val="2880"/>
        </w:trPr>
        <w:tc>
          <w:tcPr>
            <w:tcW w:w="5755" w:type="dxa"/>
          </w:tcPr>
          <w:p w14:paraId="21FD7AC7" w14:textId="77777777" w:rsidR="007A3D35" w:rsidRDefault="007A3D35" w:rsidP="007A3D35">
            <w:pPr>
              <w:ind w:left="2357" w:hanging="197"/>
            </w:pPr>
          </w:p>
          <w:p w14:paraId="6070D174" w14:textId="77777777" w:rsidR="00E72E5C" w:rsidRDefault="00E72E5C" w:rsidP="00E72E5C">
            <w:pPr>
              <w:ind w:left="2357" w:hanging="197"/>
            </w:pPr>
          </w:p>
          <w:p w14:paraId="6320271B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1205B78E" wp14:editId="005F810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7" name="Picture 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D622C8">
              <w:rPr>
                <w:b/>
                <w:bCs/>
                <w:sz w:val="28"/>
                <w:szCs w:val="36"/>
              </w:rPr>
              <w:t>LOGIC BOARD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63891A16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D622C8">
              <w:rPr>
                <w:sz w:val="16"/>
                <w:szCs w:val="16"/>
              </w:rPr>
              <w:t>110-000 CORE64-LB-KIT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5</w:t>
            </w:r>
          </w:p>
          <w:p w14:paraId="1DBAB1AF" w14:textId="77777777" w:rsidR="00E72E5C" w:rsidRDefault="00E72E5C" w:rsidP="00E72E5C">
            <w:pPr>
              <w:rPr>
                <w:sz w:val="16"/>
                <w:szCs w:val="16"/>
              </w:rPr>
            </w:pPr>
          </w:p>
          <w:p w14:paraId="1E3F4B70" w14:textId="2D4FBCE8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Logic Board</w:t>
            </w:r>
            <w:r w:rsidRPr="003B00CC">
              <w:rPr>
                <w:sz w:val="16"/>
                <w:szCs w:val="16"/>
              </w:rPr>
              <w:t xml:space="preserve"> PCBA</w:t>
            </w:r>
          </w:p>
          <w:p w14:paraId="7D3DB863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2x3 SAO Socket</w:t>
            </w:r>
          </w:p>
          <w:p w14:paraId="43D7B0B7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44A334F9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</w:t>
            </w:r>
            <w:r>
              <w:rPr>
                <w:sz w:val="16"/>
                <w:szCs w:val="16"/>
              </w:rPr>
              <w:t xml:space="preserve"> Battery Pack with foam tape</w:t>
            </w:r>
          </w:p>
          <w:p w14:paraId="4433FBCA" w14:textId="09895386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BD27CA">
              <w:rPr>
                <w:sz w:val="16"/>
                <w:szCs w:val="16"/>
              </w:rPr>
              <w:t>[  ]</w:t>
            </w:r>
            <w:proofErr w:type="gramEnd"/>
            <w:r w:rsidRPr="00BD27CA">
              <w:rPr>
                <w:sz w:val="16"/>
                <w:szCs w:val="16"/>
              </w:rPr>
              <w:t xml:space="preserve"> Qty 4, “AAA” Batter</w:t>
            </w:r>
            <w:r w:rsidR="00A77B6C">
              <w:rPr>
                <w:sz w:val="16"/>
                <w:szCs w:val="16"/>
              </w:rPr>
              <w:t>y</w:t>
            </w:r>
          </w:p>
          <w:p w14:paraId="6C8B0641" w14:textId="672033A4" w:rsidR="0099057D" w:rsidRPr="00BD7F60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BD27CA">
              <w:rPr>
                <w:sz w:val="16"/>
                <w:szCs w:val="16"/>
              </w:rPr>
              <w:t>[  ]</w:t>
            </w:r>
            <w:proofErr w:type="gramEnd"/>
            <w:r w:rsidRPr="00BD27CA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1, Lanyard</w:t>
            </w:r>
          </w:p>
        </w:tc>
        <w:tc>
          <w:tcPr>
            <w:tcW w:w="5755" w:type="dxa"/>
          </w:tcPr>
          <w:p w14:paraId="2C7BD5CA" w14:textId="7ADFCC59" w:rsidR="0099057D" w:rsidRDefault="0099057D" w:rsidP="00BD7F60">
            <w:pPr>
              <w:ind w:left="794" w:hanging="450"/>
            </w:pPr>
          </w:p>
        </w:tc>
      </w:tr>
      <w:tr w:rsidR="00E72E5C" w14:paraId="2E95E50C" w14:textId="77777777" w:rsidTr="003B4947">
        <w:trPr>
          <w:trHeight w:val="2880"/>
        </w:trPr>
        <w:tc>
          <w:tcPr>
            <w:tcW w:w="5755" w:type="dxa"/>
          </w:tcPr>
          <w:p w14:paraId="38A1FD1E" w14:textId="77777777" w:rsidR="001C247A" w:rsidRDefault="001C247A" w:rsidP="001C247A">
            <w:pPr>
              <w:ind w:left="2357" w:hanging="197"/>
            </w:pPr>
          </w:p>
          <w:p w14:paraId="6806C862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6672" behindDoc="0" locked="0" layoutInCell="1" allowOverlap="1" wp14:anchorId="7B7E5701" wp14:editId="38DCC337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6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A3D35">
              <w:rPr>
                <w:b/>
                <w:bCs/>
                <w:sz w:val="28"/>
                <w:szCs w:val="36"/>
              </w:rPr>
              <w:t>CORE BOARD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67424046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7A3D35">
              <w:rPr>
                <w:sz w:val="16"/>
                <w:szCs w:val="16"/>
              </w:rPr>
              <w:t xml:space="preserve">120-000 CORE64-CB1T-KIT </w:t>
            </w:r>
            <w:r w:rsidRPr="00A51CDB">
              <w:rPr>
                <w:sz w:val="16"/>
                <w:szCs w:val="16"/>
              </w:rPr>
              <w:t>V0.</w:t>
            </w:r>
            <w:r>
              <w:rPr>
                <w:sz w:val="16"/>
                <w:szCs w:val="16"/>
              </w:rPr>
              <w:t>5</w:t>
            </w:r>
          </w:p>
          <w:p w14:paraId="73A8B41D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  <w:p w14:paraId="2A12B1F3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Core Board</w:t>
            </w:r>
            <w:r w:rsidRPr="003B00CC">
              <w:rPr>
                <w:sz w:val="16"/>
                <w:szCs w:val="16"/>
              </w:rPr>
              <w:t xml:space="preserve"> PCBA</w:t>
            </w:r>
          </w:p>
          <w:p w14:paraId="2A418308" w14:textId="43DF2932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68, Ferrite Cores</w:t>
            </w:r>
            <w:r w:rsidR="007B2181">
              <w:rPr>
                <w:sz w:val="16"/>
                <w:szCs w:val="16"/>
              </w:rPr>
              <w:t>, 50mil</w:t>
            </w:r>
          </w:p>
          <w:p w14:paraId="2E4C95E3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32AWG enamel wire, 100” long</w:t>
            </w:r>
          </w:p>
          <w:p w14:paraId="4B1EDFFC" w14:textId="45BE5742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</w:t>
            </w:r>
            <w:r>
              <w:rPr>
                <w:sz w:val="16"/>
                <w:szCs w:val="16"/>
              </w:rPr>
              <w:t>36</w:t>
            </w:r>
            <w:r w:rsidRPr="003B00CC">
              <w:rPr>
                <w:sz w:val="16"/>
                <w:szCs w:val="16"/>
              </w:rPr>
              <w:t xml:space="preserve"> pin TH 0.1” male header, tall</w:t>
            </w:r>
          </w:p>
          <w:p w14:paraId="7A839B10" w14:textId="57ED0253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4, Plastic</w:t>
            </w:r>
            <w:r w:rsidR="007B2181">
              <w:rPr>
                <w:sz w:val="16"/>
                <w:szCs w:val="16"/>
              </w:rPr>
              <w:t xml:space="preserve"> </w:t>
            </w:r>
            <w:r w:rsidRPr="003B00CC">
              <w:rPr>
                <w:sz w:val="16"/>
                <w:szCs w:val="16"/>
              </w:rPr>
              <w:t>Rivet</w:t>
            </w:r>
          </w:p>
          <w:p w14:paraId="25E0B0D2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Screen Protector Sheet</w:t>
            </w:r>
          </w:p>
          <w:p w14:paraId="37EC3371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  <w:p w14:paraId="214E44FD" w14:textId="472E90AB" w:rsidR="00E72E5C" w:rsidRPr="00BD27CA" w:rsidRDefault="00E72E5C" w:rsidP="00E72E5C">
            <w:pPr>
              <w:ind w:left="540" w:hanging="197"/>
              <w:rPr>
                <w:sz w:val="16"/>
                <w:szCs w:val="16"/>
              </w:rPr>
            </w:pPr>
          </w:p>
        </w:tc>
        <w:tc>
          <w:tcPr>
            <w:tcW w:w="5755" w:type="dxa"/>
          </w:tcPr>
          <w:p w14:paraId="52B96CF5" w14:textId="4C266E96" w:rsidR="00E72E5C" w:rsidRPr="00A51CDB" w:rsidRDefault="00E72E5C" w:rsidP="00E72E5C">
            <w:pPr>
              <w:ind w:left="794" w:hanging="450"/>
              <w:rPr>
                <w:rFonts w:ascii="COURIER BOLD OBLIQUE" w:hAnsi="COURIER BOLD OBLIQUE"/>
                <w:b/>
                <w:bCs/>
                <w:i/>
                <w:iCs/>
                <w:color w:val="FF0000"/>
                <w:sz w:val="22"/>
                <w:szCs w:val="22"/>
              </w:rPr>
            </w:pPr>
          </w:p>
        </w:tc>
      </w:tr>
      <w:tr w:rsidR="00E72E5C" w14:paraId="66742D4F" w14:textId="77777777" w:rsidTr="003B4947">
        <w:trPr>
          <w:trHeight w:val="2880"/>
        </w:trPr>
        <w:tc>
          <w:tcPr>
            <w:tcW w:w="5755" w:type="dxa"/>
          </w:tcPr>
          <w:p w14:paraId="76AF7E38" w14:textId="77777777" w:rsidR="00E72E5C" w:rsidRDefault="00E72E5C" w:rsidP="00E72E5C">
            <w:pPr>
              <w:ind w:left="2357" w:hanging="197"/>
            </w:pPr>
          </w:p>
          <w:p w14:paraId="458A2F57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8720" behindDoc="0" locked="0" layoutInCell="1" allowOverlap="1" wp14:anchorId="25B32A54" wp14:editId="656B9DD3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D1323">
              <w:rPr>
                <w:b/>
                <w:bCs/>
                <w:sz w:val="28"/>
                <w:szCs w:val="36"/>
              </w:rPr>
              <w:t xml:space="preserve">LED MATRIX KIT </w:t>
            </w:r>
          </w:p>
          <w:p w14:paraId="61470654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CD1323">
              <w:rPr>
                <w:sz w:val="16"/>
                <w:szCs w:val="16"/>
              </w:rPr>
              <w:t>130-000 CORE64-LM-KIT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CCAA9AA" w14:textId="77777777" w:rsidR="00E72E5C" w:rsidRDefault="00E72E5C" w:rsidP="00E72E5C">
            <w:pPr>
              <w:ind w:left="344"/>
              <w:rPr>
                <w:sz w:val="16"/>
                <w:szCs w:val="16"/>
              </w:rPr>
            </w:pPr>
          </w:p>
          <w:p w14:paraId="05DBE735" w14:textId="77777777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LED M</w:t>
            </w:r>
            <w:r>
              <w:rPr>
                <w:sz w:val="16"/>
                <w:szCs w:val="16"/>
              </w:rPr>
              <w:t>atrix</w:t>
            </w:r>
            <w:r w:rsidRPr="003B00CC">
              <w:rPr>
                <w:sz w:val="16"/>
                <w:szCs w:val="16"/>
              </w:rPr>
              <w:t xml:space="preserve"> PCBA</w:t>
            </w:r>
          </w:p>
          <w:p w14:paraId="604186E3" w14:textId="77777777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1x8 pin TH 0.1” male headers, &gt;</w:t>
            </w:r>
            <w:r>
              <w:rPr>
                <w:sz w:val="16"/>
                <w:szCs w:val="16"/>
              </w:rPr>
              <w:t>0.5”</w:t>
            </w:r>
            <w:r w:rsidRPr="003B00CC">
              <w:rPr>
                <w:sz w:val="16"/>
                <w:szCs w:val="16"/>
              </w:rPr>
              <w:t xml:space="preserve"> lg</w:t>
            </w:r>
          </w:p>
          <w:p w14:paraId="4CE099DE" w14:textId="77777777" w:rsidR="00E72E5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1, Diffuser Sheet</w:t>
            </w:r>
          </w:p>
          <w:p w14:paraId="4780C25E" w14:textId="5F7BA699" w:rsidR="00E72E5C" w:rsidRDefault="00E72E5C" w:rsidP="00E72E5C">
            <w:pPr>
              <w:ind w:left="343"/>
            </w:pPr>
            <w:r>
              <w:tab/>
            </w:r>
          </w:p>
        </w:tc>
        <w:tc>
          <w:tcPr>
            <w:tcW w:w="5755" w:type="dxa"/>
          </w:tcPr>
          <w:p w14:paraId="31AD7527" w14:textId="77777777" w:rsidR="00E72E5C" w:rsidRDefault="00E72E5C" w:rsidP="00E72E5C">
            <w:pPr>
              <w:ind w:left="540"/>
            </w:pPr>
          </w:p>
        </w:tc>
      </w:tr>
      <w:tr w:rsidR="00E72E5C" w14:paraId="4649FB3B" w14:textId="77777777" w:rsidTr="003B4947">
        <w:trPr>
          <w:trHeight w:val="2880"/>
        </w:trPr>
        <w:tc>
          <w:tcPr>
            <w:tcW w:w="5755" w:type="dxa"/>
          </w:tcPr>
          <w:p w14:paraId="796D4BAD" w14:textId="77777777" w:rsidR="00E72E5C" w:rsidRDefault="00E72E5C" w:rsidP="00E72E5C">
            <w:pPr>
              <w:ind w:left="2357" w:hanging="197"/>
            </w:pPr>
          </w:p>
          <w:p w14:paraId="70FD2E38" w14:textId="77777777" w:rsidR="00E72E5C" w:rsidRPr="00A51CDB" w:rsidRDefault="00E72E5C" w:rsidP="00E72E5C">
            <w:pPr>
              <w:ind w:left="3077" w:hanging="197"/>
              <w:rPr>
                <w:b/>
                <w:bCs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5648" behindDoc="0" locked="0" layoutInCell="1" allowOverlap="1" wp14:anchorId="0130AE26" wp14:editId="43959AE8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51CDB">
              <w:rPr>
                <w:b/>
                <w:bCs/>
                <w:sz w:val="28"/>
                <w:szCs w:val="36"/>
              </w:rPr>
              <w:t>TEENSY 3.2 KIT</w:t>
            </w:r>
          </w:p>
          <w:p w14:paraId="3BE31CA5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A51CDB">
              <w:rPr>
                <w:sz w:val="16"/>
                <w:szCs w:val="16"/>
              </w:rPr>
              <w:t>140-000 CORE64-T32-KIT V0.5</w:t>
            </w:r>
          </w:p>
          <w:p w14:paraId="12CEBAFD" w14:textId="77777777" w:rsidR="00E72E5C" w:rsidRDefault="00E72E5C" w:rsidP="00E72E5C">
            <w:pPr>
              <w:ind w:left="344"/>
            </w:pPr>
          </w:p>
          <w:p w14:paraId="1FE8359B" w14:textId="77777777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T</w:t>
            </w:r>
            <w:r>
              <w:rPr>
                <w:sz w:val="16"/>
                <w:szCs w:val="16"/>
              </w:rPr>
              <w:t>eensy</w:t>
            </w:r>
            <w:r w:rsidRPr="003B00CC">
              <w:rPr>
                <w:sz w:val="16"/>
                <w:szCs w:val="16"/>
              </w:rPr>
              <w:t xml:space="preserve"> 3.2</w:t>
            </w:r>
            <w:r>
              <w:rPr>
                <w:sz w:val="16"/>
                <w:szCs w:val="16"/>
              </w:rPr>
              <w:t xml:space="preserve"> with p</w:t>
            </w:r>
            <w:r w:rsidRPr="003B00CC">
              <w:rPr>
                <w:sz w:val="16"/>
                <w:szCs w:val="16"/>
              </w:rPr>
              <w:t>inout card</w:t>
            </w:r>
          </w:p>
          <w:p w14:paraId="2A5D4FE7" w14:textId="77777777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2x7 pin SMD 0.1” male header, std. height</w:t>
            </w:r>
          </w:p>
          <w:p w14:paraId="58CF2D87" w14:textId="3179E408" w:rsidR="00E72E5C" w:rsidRPr="003B00CC" w:rsidRDefault="00E72E5C" w:rsidP="00E72E5C">
            <w:pPr>
              <w:ind w:left="794" w:hanging="450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1x40 pin TH 0.1” male header, std. height</w:t>
            </w:r>
          </w:p>
          <w:p w14:paraId="1F12815E" w14:textId="77777777" w:rsidR="00E72E5C" w:rsidRDefault="00E72E5C" w:rsidP="00E72E5C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2, 1x40 pin TH 0.1” female header, std. height</w:t>
            </w:r>
          </w:p>
          <w:p w14:paraId="23F9A727" w14:textId="77777777" w:rsidR="00E72E5C" w:rsidRDefault="00E72E5C" w:rsidP="00E72E5C">
            <w:pPr>
              <w:ind w:left="344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1</w:t>
            </w:r>
            <w:r w:rsidRPr="003B00C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Micro USB Cable</w:t>
            </w:r>
          </w:p>
          <w:p w14:paraId="3B8E38E4" w14:textId="77777777" w:rsidR="00E72E5C" w:rsidRPr="00193234" w:rsidRDefault="00E72E5C" w:rsidP="00E72E5C">
            <w:pPr>
              <w:ind w:left="794" w:hanging="450"/>
              <w:rPr>
                <w:rFonts w:ascii="COURIER BOLD OBLIQUE" w:hAnsi="COURIER BOLD OBLIQUE"/>
                <w:b/>
                <w:bCs/>
                <w:i/>
                <w:iCs/>
                <w:color w:val="FF0000"/>
                <w:sz w:val="22"/>
                <w:szCs w:val="22"/>
              </w:rPr>
            </w:pPr>
            <w:r>
              <w:t xml:space="preserve"> </w:t>
            </w:r>
            <w:r w:rsidRPr="003B00CC">
              <w:rPr>
                <w:sz w:val="20"/>
              </w:rPr>
              <w:t xml:space="preserve"> </w:t>
            </w:r>
            <w:r>
              <w:rPr>
                <w:rFonts w:ascii="COURIER BOLD OBLIQUE" w:hAnsi="COURIER BOLD OBLIQUE"/>
                <w:b/>
                <w:bCs/>
                <w:i/>
                <w:iCs/>
                <w:color w:val="FF0000"/>
                <w:sz w:val="22"/>
                <w:szCs w:val="22"/>
              </w:rPr>
              <w:t xml:space="preserve">  </w:t>
            </w:r>
            <w:r w:rsidRPr="00193234">
              <w:rPr>
                <w:rFonts w:ascii="COURIER BOLD OBLIQUE" w:hAnsi="COURIER BOLD OBLIQUE"/>
                <w:b/>
                <w:bCs/>
                <w:i/>
                <w:iCs/>
                <w:color w:val="FF0000"/>
                <w:sz w:val="22"/>
                <w:szCs w:val="22"/>
              </w:rPr>
              <w:t>*** USER MUST CUT VIN-VUSB ***</w:t>
            </w:r>
          </w:p>
          <w:p w14:paraId="11FB2F3B" w14:textId="4B986F48" w:rsidR="00E72E5C" w:rsidRDefault="00E72E5C" w:rsidP="00E72E5C">
            <w:pPr>
              <w:ind w:left="540"/>
            </w:pPr>
            <w:r w:rsidRPr="00193234">
              <w:rPr>
                <w:rFonts w:ascii="COURIER BOLD OBLIQUE" w:hAnsi="COURIER BOLD OBLIQUE"/>
                <w:b/>
                <w:bCs/>
                <w:i/>
                <w:iCs/>
                <w:color w:val="FF0000"/>
                <w:sz w:val="22"/>
                <w:szCs w:val="22"/>
              </w:rPr>
              <w:t xml:space="preserve"> *** ON BOTTOM OF TEENSY    ***</w:t>
            </w:r>
          </w:p>
        </w:tc>
        <w:tc>
          <w:tcPr>
            <w:tcW w:w="5755" w:type="dxa"/>
          </w:tcPr>
          <w:p w14:paraId="6C4FA3C0" w14:textId="77777777" w:rsidR="00E72E5C" w:rsidRDefault="00E72E5C" w:rsidP="00E72E5C">
            <w:pPr>
              <w:ind w:left="540"/>
            </w:pPr>
          </w:p>
        </w:tc>
      </w:tr>
      <w:tr w:rsidR="00E72E5C" w14:paraId="247E97B4" w14:textId="77777777" w:rsidTr="003B4947">
        <w:trPr>
          <w:trHeight w:val="2672"/>
        </w:trPr>
        <w:tc>
          <w:tcPr>
            <w:tcW w:w="5755" w:type="dxa"/>
          </w:tcPr>
          <w:p w14:paraId="68D4F32F" w14:textId="77777777" w:rsidR="00E72E5C" w:rsidRDefault="00E72E5C" w:rsidP="00E72E5C">
            <w:pPr>
              <w:ind w:left="2357" w:hanging="197"/>
            </w:pPr>
          </w:p>
          <w:p w14:paraId="4C824982" w14:textId="77777777" w:rsidR="00E72E5C" w:rsidRDefault="00E72E5C" w:rsidP="00E72E5C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74624" behindDoc="0" locked="0" layoutInCell="1" allowOverlap="1" wp14:anchorId="42F6908D" wp14:editId="0814590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9" name="Picture 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3D4AEE99" w14:textId="77777777" w:rsidR="00E72E5C" w:rsidRPr="00A51CDB" w:rsidRDefault="00E72E5C" w:rsidP="00E72E5C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7EB02C69" w14:textId="77777777" w:rsidR="00E72E5C" w:rsidRDefault="00E72E5C" w:rsidP="00E72E5C">
            <w:pPr>
              <w:rPr>
                <w:sz w:val="16"/>
                <w:szCs w:val="16"/>
              </w:rPr>
            </w:pPr>
          </w:p>
          <w:p w14:paraId="47A4A743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12B19D91" w14:textId="77777777" w:rsidR="00E72E5C" w:rsidRPr="003B00CC" w:rsidRDefault="00E72E5C" w:rsidP="00E72E5C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1F37D14A" w14:textId="77777777" w:rsidR="00E72E5C" w:rsidRDefault="00E72E5C" w:rsidP="00E72E5C">
            <w:pPr>
              <w:ind w:left="540"/>
            </w:pPr>
          </w:p>
        </w:tc>
        <w:tc>
          <w:tcPr>
            <w:tcW w:w="5755" w:type="dxa"/>
          </w:tcPr>
          <w:p w14:paraId="3B64C8F8" w14:textId="77777777" w:rsidR="00E72E5C" w:rsidRDefault="00E72E5C" w:rsidP="00E72E5C">
            <w:pPr>
              <w:ind w:left="540"/>
            </w:pPr>
          </w:p>
        </w:tc>
      </w:tr>
    </w:tbl>
    <w:p w14:paraId="0AD95D12" w14:textId="77777777" w:rsidR="0099057D" w:rsidRDefault="0099057D" w:rsidP="003B00CC"/>
    <w:sectPr w:rsidR="0099057D" w:rsidSect="007B74E8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C95C1" w14:textId="77777777" w:rsidR="00825647" w:rsidRDefault="00825647">
      <w:r>
        <w:separator/>
      </w:r>
    </w:p>
  </w:endnote>
  <w:endnote w:type="continuationSeparator" w:id="0">
    <w:p w14:paraId="21C28BCA" w14:textId="77777777" w:rsidR="00825647" w:rsidRDefault="0082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A7491" w14:textId="77777777" w:rsidR="00825647" w:rsidRDefault="00825647">
      <w:r>
        <w:separator/>
      </w:r>
    </w:p>
  </w:footnote>
  <w:footnote w:type="continuationSeparator" w:id="0">
    <w:p w14:paraId="74489C19" w14:textId="77777777" w:rsidR="00825647" w:rsidRDefault="00825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93D39"/>
    <w:rsid w:val="000C6C23"/>
    <w:rsid w:val="000F52B1"/>
    <w:rsid w:val="00151C0A"/>
    <w:rsid w:val="001605BA"/>
    <w:rsid w:val="00185E02"/>
    <w:rsid w:val="00193234"/>
    <w:rsid w:val="001A279C"/>
    <w:rsid w:val="001C247A"/>
    <w:rsid w:val="001D756D"/>
    <w:rsid w:val="001F0015"/>
    <w:rsid w:val="002262BF"/>
    <w:rsid w:val="00255583"/>
    <w:rsid w:val="00282074"/>
    <w:rsid w:val="00351D04"/>
    <w:rsid w:val="0039799C"/>
    <w:rsid w:val="003B00CC"/>
    <w:rsid w:val="003B4947"/>
    <w:rsid w:val="003F34E5"/>
    <w:rsid w:val="00434BDA"/>
    <w:rsid w:val="00482F77"/>
    <w:rsid w:val="00483AD2"/>
    <w:rsid w:val="004910E9"/>
    <w:rsid w:val="004C1E38"/>
    <w:rsid w:val="0052134D"/>
    <w:rsid w:val="005B65B4"/>
    <w:rsid w:val="0064309B"/>
    <w:rsid w:val="006667EC"/>
    <w:rsid w:val="007355FA"/>
    <w:rsid w:val="007820BC"/>
    <w:rsid w:val="007A3D35"/>
    <w:rsid w:val="007B2181"/>
    <w:rsid w:val="007B5328"/>
    <w:rsid w:val="007B74E8"/>
    <w:rsid w:val="00814D8E"/>
    <w:rsid w:val="00825647"/>
    <w:rsid w:val="008332B3"/>
    <w:rsid w:val="00964DA7"/>
    <w:rsid w:val="0097509E"/>
    <w:rsid w:val="0099057D"/>
    <w:rsid w:val="009C1E10"/>
    <w:rsid w:val="00A51CDB"/>
    <w:rsid w:val="00A77B6C"/>
    <w:rsid w:val="00A846EA"/>
    <w:rsid w:val="00A951D0"/>
    <w:rsid w:val="00AA7ABA"/>
    <w:rsid w:val="00AB72FB"/>
    <w:rsid w:val="00AD7596"/>
    <w:rsid w:val="00B27007"/>
    <w:rsid w:val="00BB1A12"/>
    <w:rsid w:val="00BB2EC0"/>
    <w:rsid w:val="00BD27CA"/>
    <w:rsid w:val="00BD7F60"/>
    <w:rsid w:val="00C01787"/>
    <w:rsid w:val="00C55CF2"/>
    <w:rsid w:val="00C75735"/>
    <w:rsid w:val="00CD1323"/>
    <w:rsid w:val="00CF065F"/>
    <w:rsid w:val="00D622C8"/>
    <w:rsid w:val="00D6549F"/>
    <w:rsid w:val="00DE0306"/>
    <w:rsid w:val="00E27C58"/>
    <w:rsid w:val="00E31906"/>
    <w:rsid w:val="00E72E5C"/>
    <w:rsid w:val="00EC5DC3"/>
    <w:rsid w:val="00EF6B1A"/>
    <w:rsid w:val="00F17E04"/>
    <w:rsid w:val="00F52773"/>
    <w:rsid w:val="00F80EB9"/>
    <w:rsid w:val="00FF14C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{1163E356-52F5-5E42-A223-BFBC61E10436}tf02808141.dotx</Template>
  <TotalTime>107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Andrew Geppert</cp:lastModifiedBy>
  <cp:revision>26</cp:revision>
  <cp:lastPrinted>2021-03-27T14:19:00Z</cp:lastPrinted>
  <dcterms:created xsi:type="dcterms:W3CDTF">2021-03-16T21:23:00Z</dcterms:created>
  <dcterms:modified xsi:type="dcterms:W3CDTF">2021-03-27T14:24:00Z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