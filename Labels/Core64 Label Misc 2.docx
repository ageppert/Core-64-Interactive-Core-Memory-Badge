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55"/>
        <w:gridCol w:w="5755"/>
      </w:tblGrid>
      <w:tr w:rsidR="0099057D" w14:paraId="25C568B2" w14:textId="77777777" w:rsidTr="003B4947">
        <w:trPr>
          <w:trHeight w:val="2880"/>
        </w:trPr>
        <w:tc>
          <w:tcPr>
            <w:tcW w:w="5755" w:type="dxa"/>
          </w:tcPr>
          <w:p w14:paraId="6C8B0641" w14:textId="29D27FBC" w:rsidR="0099057D" w:rsidRPr="00BD7F60" w:rsidRDefault="0099057D" w:rsidP="00E72E5C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2C7BD5CA" w14:textId="062BF948" w:rsidR="0099057D" w:rsidRDefault="0099057D" w:rsidP="008C236A">
            <w:pPr>
              <w:ind w:left="540" w:hanging="197"/>
            </w:pPr>
          </w:p>
        </w:tc>
      </w:tr>
      <w:tr w:rsidR="00E72E5C" w14:paraId="2E95E50C" w14:textId="77777777" w:rsidTr="003B4947">
        <w:trPr>
          <w:trHeight w:val="2880"/>
        </w:trPr>
        <w:tc>
          <w:tcPr>
            <w:tcW w:w="5755" w:type="dxa"/>
          </w:tcPr>
          <w:p w14:paraId="214E44FD" w14:textId="0B7B0CBE" w:rsidR="00E72E5C" w:rsidRPr="00BD27CA" w:rsidRDefault="00E72E5C" w:rsidP="00B36C12">
            <w:pPr>
              <w:ind w:left="540" w:hanging="197"/>
              <w:rPr>
                <w:sz w:val="16"/>
                <w:szCs w:val="16"/>
              </w:rPr>
            </w:pPr>
          </w:p>
        </w:tc>
        <w:tc>
          <w:tcPr>
            <w:tcW w:w="5755" w:type="dxa"/>
          </w:tcPr>
          <w:p w14:paraId="52B96CF5" w14:textId="6006F973" w:rsidR="00E72E5C" w:rsidRPr="00B36C12" w:rsidRDefault="00E72E5C" w:rsidP="008C236A">
            <w:pPr>
              <w:ind w:left="540" w:hanging="197"/>
              <w:rPr>
                <w:rFonts w:ascii="COURIER BOLD OBLIQUE" w:hAnsi="COURIER BOLD OBLIQUE"/>
                <w:b/>
                <w:bCs/>
                <w:color w:val="FF0000"/>
                <w:sz w:val="22"/>
                <w:szCs w:val="22"/>
              </w:rPr>
            </w:pPr>
          </w:p>
        </w:tc>
      </w:tr>
      <w:tr w:rsidR="00E72E5C" w14:paraId="66742D4F" w14:textId="77777777" w:rsidTr="003B4947">
        <w:trPr>
          <w:trHeight w:val="2880"/>
        </w:trPr>
        <w:tc>
          <w:tcPr>
            <w:tcW w:w="5755" w:type="dxa"/>
          </w:tcPr>
          <w:p w14:paraId="4780C25E" w14:textId="0AA48668" w:rsidR="00E72E5C" w:rsidRDefault="00E72E5C" w:rsidP="00A44DB2">
            <w:pPr>
              <w:ind w:left="343"/>
            </w:pPr>
          </w:p>
        </w:tc>
        <w:tc>
          <w:tcPr>
            <w:tcW w:w="5755" w:type="dxa"/>
          </w:tcPr>
          <w:p w14:paraId="31AD7527" w14:textId="0B0175AF" w:rsidR="00E72E5C" w:rsidRDefault="00E72E5C" w:rsidP="00A44DB2">
            <w:pPr>
              <w:ind w:left="540" w:hanging="190"/>
            </w:pPr>
          </w:p>
        </w:tc>
      </w:tr>
      <w:tr w:rsidR="00E72E5C" w14:paraId="4649FB3B" w14:textId="77777777" w:rsidTr="003B4947">
        <w:trPr>
          <w:trHeight w:val="2880"/>
        </w:trPr>
        <w:tc>
          <w:tcPr>
            <w:tcW w:w="5755" w:type="dxa"/>
          </w:tcPr>
          <w:p w14:paraId="11FB2F3B" w14:textId="2D55CF74" w:rsidR="00E72E5C" w:rsidRDefault="00E72E5C" w:rsidP="008C236A">
            <w:pPr>
              <w:ind w:left="540" w:firstLine="66"/>
            </w:pPr>
          </w:p>
        </w:tc>
        <w:tc>
          <w:tcPr>
            <w:tcW w:w="5755" w:type="dxa"/>
          </w:tcPr>
          <w:p w14:paraId="6C4FA3C0" w14:textId="500451E8" w:rsidR="00E72E5C" w:rsidRDefault="00E72E5C" w:rsidP="008C236A">
            <w:pPr>
              <w:ind w:left="540" w:firstLine="80"/>
            </w:pPr>
          </w:p>
        </w:tc>
      </w:tr>
      <w:tr w:rsidR="00E72E5C" w14:paraId="247E97B4" w14:textId="77777777" w:rsidTr="003B4947">
        <w:trPr>
          <w:trHeight w:val="2672"/>
        </w:trPr>
        <w:tc>
          <w:tcPr>
            <w:tcW w:w="5755" w:type="dxa"/>
          </w:tcPr>
          <w:p w14:paraId="095B3EE4" w14:textId="77777777" w:rsidR="001249CB" w:rsidRDefault="001249CB" w:rsidP="001249CB">
            <w:pPr>
              <w:ind w:left="2357" w:hanging="197"/>
            </w:pPr>
          </w:p>
          <w:p w14:paraId="0C885911" w14:textId="77777777" w:rsidR="001249CB" w:rsidRDefault="001249CB" w:rsidP="001249CB">
            <w:pPr>
              <w:ind w:left="3330" w:hanging="450"/>
              <w:rPr>
                <w:b/>
                <w:bCs/>
                <w:sz w:val="28"/>
                <w:szCs w:val="36"/>
              </w:rPr>
            </w:pPr>
            <w:r w:rsidRPr="00A51CDB">
              <w:rPr>
                <w:b/>
                <w:bCs/>
                <w:noProof/>
                <w:sz w:val="28"/>
                <w:szCs w:val="36"/>
              </w:rPr>
              <w:drawing>
                <wp:anchor distT="0" distB="0" distL="114300" distR="114300" simplePos="0" relativeHeight="251695104" behindDoc="0" locked="0" layoutInCell="1" allowOverlap="1" wp14:anchorId="3062E540" wp14:editId="5D019CB1">
                  <wp:simplePos x="0" y="0"/>
                  <wp:positionH relativeFrom="column">
                    <wp:posOffset>242570</wp:posOffset>
                  </wp:positionH>
                  <wp:positionV relativeFrom="paragraph">
                    <wp:posOffset>24249</wp:posOffset>
                  </wp:positionV>
                  <wp:extent cx="1371600" cy="320040"/>
                  <wp:effectExtent l="0" t="0" r="0" b="0"/>
                  <wp:wrapNone/>
                  <wp:docPr id="9" name="Picture 9" descr="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Logo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Pr="00EF6B1A">
              <w:rPr>
                <w:b/>
                <w:bCs/>
                <w:sz w:val="28"/>
                <w:szCs w:val="36"/>
              </w:rPr>
              <w:t>STYLUS KIT</w:t>
            </w:r>
            <w:r w:rsidRPr="00CD1323">
              <w:rPr>
                <w:b/>
                <w:bCs/>
                <w:sz w:val="28"/>
                <w:szCs w:val="36"/>
              </w:rPr>
              <w:t xml:space="preserve"> </w:t>
            </w:r>
          </w:p>
          <w:p w14:paraId="65CDA968" w14:textId="77777777" w:rsidR="001249CB" w:rsidRPr="00A51CDB" w:rsidRDefault="001249CB" w:rsidP="001249CB">
            <w:pPr>
              <w:ind w:left="3330" w:hanging="450"/>
              <w:rPr>
                <w:sz w:val="16"/>
                <w:szCs w:val="16"/>
              </w:rPr>
            </w:pPr>
            <w:r w:rsidRPr="00EF6B1A">
              <w:rPr>
                <w:sz w:val="16"/>
                <w:szCs w:val="16"/>
              </w:rPr>
              <w:t>150-000 CORE64-STY-KIT</w:t>
            </w:r>
            <w:r w:rsidRPr="00A51CDB">
              <w:rPr>
                <w:sz w:val="16"/>
                <w:szCs w:val="16"/>
              </w:rPr>
              <w:t xml:space="preserve"> V0.</w:t>
            </w:r>
            <w:r>
              <w:rPr>
                <w:sz w:val="16"/>
                <w:szCs w:val="16"/>
              </w:rPr>
              <w:t>2</w:t>
            </w:r>
          </w:p>
          <w:p w14:paraId="1DE8D885" w14:textId="77777777" w:rsidR="001249CB" w:rsidRDefault="001249CB" w:rsidP="001249CB">
            <w:pPr>
              <w:rPr>
                <w:sz w:val="16"/>
                <w:szCs w:val="16"/>
              </w:rPr>
            </w:pPr>
          </w:p>
          <w:p w14:paraId="08C722B6" w14:textId="77777777" w:rsidR="001249CB" w:rsidRPr="003B00CC" w:rsidRDefault="001249CB" w:rsidP="001249CB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1, </w:t>
            </w:r>
            <w:r>
              <w:rPr>
                <w:sz w:val="16"/>
                <w:szCs w:val="16"/>
              </w:rPr>
              <w:t>STYLUS, 2-PIECE</w:t>
            </w:r>
            <w:r w:rsidRPr="003B00CC">
              <w:rPr>
                <w:sz w:val="16"/>
                <w:szCs w:val="16"/>
              </w:rPr>
              <w:t xml:space="preserve"> PCB</w:t>
            </w:r>
          </w:p>
          <w:p w14:paraId="5A8B6307" w14:textId="77777777" w:rsidR="001249CB" w:rsidRPr="003B00CC" w:rsidRDefault="001249CB" w:rsidP="001249CB">
            <w:pPr>
              <w:ind w:left="540" w:hanging="197"/>
              <w:rPr>
                <w:sz w:val="16"/>
                <w:szCs w:val="16"/>
              </w:rPr>
            </w:pPr>
            <w:proofErr w:type="gramStart"/>
            <w:r w:rsidRPr="003B00CC">
              <w:rPr>
                <w:sz w:val="16"/>
                <w:szCs w:val="16"/>
              </w:rPr>
              <w:t>[  ]</w:t>
            </w:r>
            <w:proofErr w:type="gramEnd"/>
            <w:r w:rsidRPr="003B00CC">
              <w:rPr>
                <w:sz w:val="16"/>
                <w:szCs w:val="16"/>
              </w:rPr>
              <w:t xml:space="preserve"> Qty </w:t>
            </w:r>
            <w:r>
              <w:rPr>
                <w:sz w:val="16"/>
                <w:szCs w:val="16"/>
              </w:rPr>
              <w:t>2</w:t>
            </w:r>
            <w:r w:rsidRPr="003B00CC">
              <w:rPr>
                <w:sz w:val="16"/>
                <w:szCs w:val="16"/>
              </w:rPr>
              <w:t>,</w:t>
            </w:r>
            <w:r>
              <w:rPr>
                <w:sz w:val="16"/>
                <w:szCs w:val="16"/>
              </w:rPr>
              <w:t xml:space="preserve"> Magnets, 2.5mm </w:t>
            </w:r>
            <w:proofErr w:type="spellStart"/>
            <w:r>
              <w:rPr>
                <w:sz w:val="16"/>
                <w:szCs w:val="16"/>
              </w:rPr>
              <w:t>dia</w:t>
            </w:r>
            <w:proofErr w:type="spellEnd"/>
          </w:p>
          <w:p w14:paraId="1F37D14A" w14:textId="4D2100E4" w:rsidR="00E72E5C" w:rsidRDefault="00E72E5C" w:rsidP="00B36C12">
            <w:pPr>
              <w:ind w:firstLine="336"/>
            </w:pPr>
          </w:p>
        </w:tc>
        <w:tc>
          <w:tcPr>
            <w:tcW w:w="5755" w:type="dxa"/>
          </w:tcPr>
          <w:p w14:paraId="3B64C8F8" w14:textId="63850B37" w:rsidR="00E72E5C" w:rsidRDefault="00E72E5C" w:rsidP="00DB3066">
            <w:pPr>
              <w:ind w:left="540" w:hanging="190"/>
            </w:pPr>
          </w:p>
        </w:tc>
      </w:tr>
    </w:tbl>
    <w:p w14:paraId="0AD95D12" w14:textId="77777777" w:rsidR="0099057D" w:rsidRDefault="0099057D" w:rsidP="00207DBC"/>
    <w:sectPr w:rsidR="0099057D" w:rsidSect="007B74E8">
      <w:type w:val="continuous"/>
      <w:pgSz w:w="12240" w:h="15840" w:code="1"/>
      <w:pgMar w:top="720" w:right="360" w:bottom="576" w:left="360" w:header="0" w:footer="0" w:gutter="0"/>
      <w:paperSrc w:first="276" w:other="27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6C9F23" w14:textId="77777777" w:rsidR="0093391A" w:rsidRDefault="0093391A">
      <w:r>
        <w:separator/>
      </w:r>
    </w:p>
  </w:endnote>
  <w:endnote w:type="continuationSeparator" w:id="0">
    <w:p w14:paraId="4369B9D9" w14:textId="77777777" w:rsidR="0093391A" w:rsidRDefault="00933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BOLD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3250C" w14:textId="77777777" w:rsidR="0093391A" w:rsidRDefault="0093391A">
      <w:r>
        <w:separator/>
      </w:r>
    </w:p>
  </w:footnote>
  <w:footnote w:type="continuationSeparator" w:id="0">
    <w:p w14:paraId="668457FB" w14:textId="77777777" w:rsidR="0093391A" w:rsidRDefault="009339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7D"/>
    <w:rsid w:val="00093D39"/>
    <w:rsid w:val="000C6C23"/>
    <w:rsid w:val="000F52B1"/>
    <w:rsid w:val="001249CB"/>
    <w:rsid w:val="00151C0A"/>
    <w:rsid w:val="001605BA"/>
    <w:rsid w:val="00185E02"/>
    <w:rsid w:val="00193234"/>
    <w:rsid w:val="001A279C"/>
    <w:rsid w:val="001C247A"/>
    <w:rsid w:val="001D756D"/>
    <w:rsid w:val="001F0015"/>
    <w:rsid w:val="00207DBC"/>
    <w:rsid w:val="002262BF"/>
    <w:rsid w:val="00243C04"/>
    <w:rsid w:val="00255583"/>
    <w:rsid w:val="00263A66"/>
    <w:rsid w:val="00282074"/>
    <w:rsid w:val="00351D04"/>
    <w:rsid w:val="0039799C"/>
    <w:rsid w:val="003B00CC"/>
    <w:rsid w:val="003B4947"/>
    <w:rsid w:val="003C30EF"/>
    <w:rsid w:val="003F34E5"/>
    <w:rsid w:val="00434BDA"/>
    <w:rsid w:val="00482F77"/>
    <w:rsid w:val="00483AD2"/>
    <w:rsid w:val="004910E9"/>
    <w:rsid w:val="004A0AD7"/>
    <w:rsid w:val="004B7D13"/>
    <w:rsid w:val="004C1E38"/>
    <w:rsid w:val="004C49DC"/>
    <w:rsid w:val="0052134D"/>
    <w:rsid w:val="005B65B4"/>
    <w:rsid w:val="0064309B"/>
    <w:rsid w:val="00664ACA"/>
    <w:rsid w:val="006667EC"/>
    <w:rsid w:val="007355FA"/>
    <w:rsid w:val="00767F43"/>
    <w:rsid w:val="007820BC"/>
    <w:rsid w:val="007A3D35"/>
    <w:rsid w:val="007B2181"/>
    <w:rsid w:val="007B5328"/>
    <w:rsid w:val="007B74E8"/>
    <w:rsid w:val="00814D8E"/>
    <w:rsid w:val="00825647"/>
    <w:rsid w:val="008332B3"/>
    <w:rsid w:val="008B6C11"/>
    <w:rsid w:val="008C236A"/>
    <w:rsid w:val="0093391A"/>
    <w:rsid w:val="00964DA7"/>
    <w:rsid w:val="0097509E"/>
    <w:rsid w:val="0099057D"/>
    <w:rsid w:val="009C1E10"/>
    <w:rsid w:val="009F623D"/>
    <w:rsid w:val="00A005D3"/>
    <w:rsid w:val="00A44DB2"/>
    <w:rsid w:val="00A51CDB"/>
    <w:rsid w:val="00A5727E"/>
    <w:rsid w:val="00A77B6C"/>
    <w:rsid w:val="00A846EA"/>
    <w:rsid w:val="00A951D0"/>
    <w:rsid w:val="00AA7ABA"/>
    <w:rsid w:val="00AB72FB"/>
    <w:rsid w:val="00AD7596"/>
    <w:rsid w:val="00AE5685"/>
    <w:rsid w:val="00B27007"/>
    <w:rsid w:val="00B36C12"/>
    <w:rsid w:val="00BB1A12"/>
    <w:rsid w:val="00BB2EC0"/>
    <w:rsid w:val="00BC5906"/>
    <w:rsid w:val="00BD27CA"/>
    <w:rsid w:val="00BD7F60"/>
    <w:rsid w:val="00C01787"/>
    <w:rsid w:val="00C55CF2"/>
    <w:rsid w:val="00C75735"/>
    <w:rsid w:val="00CC1F6A"/>
    <w:rsid w:val="00CD1323"/>
    <w:rsid w:val="00CD655C"/>
    <w:rsid w:val="00CF065F"/>
    <w:rsid w:val="00D134F6"/>
    <w:rsid w:val="00D622C8"/>
    <w:rsid w:val="00D6549F"/>
    <w:rsid w:val="00DB3066"/>
    <w:rsid w:val="00DE0306"/>
    <w:rsid w:val="00E27C58"/>
    <w:rsid w:val="00E31906"/>
    <w:rsid w:val="00E72E5C"/>
    <w:rsid w:val="00EB279B"/>
    <w:rsid w:val="00EC5DC3"/>
    <w:rsid w:val="00EF6B1A"/>
    <w:rsid w:val="00F17E04"/>
    <w:rsid w:val="00F52773"/>
    <w:rsid w:val="00F80EB9"/>
    <w:rsid w:val="00FF14CB"/>
    <w:rsid w:val="00FF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24E65DB"/>
  <w15:docId w15:val="{7C664178-2717-6A4F-B3EB-3DE8EF359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01787"/>
    <w:pPr>
      <w:spacing w:line="264" w:lineRule="auto"/>
    </w:pPr>
    <w:rPr>
      <w:rFonts w:asciiTheme="minorHAnsi" w:hAnsiTheme="minorHAnsi" w:cs="Arial"/>
      <w:color w:val="262626" w:themeColor="text1" w:themeTint="D9"/>
      <w:sz w:val="17"/>
    </w:rPr>
  </w:style>
  <w:style w:type="paragraph" w:styleId="Heading1">
    <w:name w:val="heading 1"/>
    <w:basedOn w:val="Normal"/>
    <w:next w:val="Normal"/>
    <w:qFormat/>
    <w:rsid w:val="00C01787"/>
    <w:pPr>
      <w:ind w:left="2160"/>
      <w:outlineLvl w:val="0"/>
    </w:pPr>
    <w:rPr>
      <w:rFonts w:asciiTheme="majorHAnsi" w:hAnsiTheme="majorHAnsi"/>
      <w:b/>
      <w:sz w:val="18"/>
    </w:rPr>
  </w:style>
  <w:style w:type="paragraph" w:styleId="Heading2">
    <w:name w:val="heading 2"/>
    <w:basedOn w:val="Heading1"/>
    <w:next w:val="Normal"/>
    <w:qFormat/>
    <w:rsid w:val="00C01787"/>
    <w:pPr>
      <w:outlineLvl w:val="1"/>
    </w:pPr>
    <w:rPr>
      <w:b w:val="0"/>
    </w:rPr>
  </w:style>
  <w:style w:type="paragraph" w:styleId="Heading3">
    <w:name w:val="heading 3"/>
    <w:basedOn w:val="Heading2"/>
    <w:next w:val="Normal"/>
    <w:semiHidden/>
    <w:unhideWhenUsed/>
    <w:qFormat/>
    <w:rsid w:val="00151C0A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unhideWhenUsed/>
    <w:rsid w:val="00482F77"/>
    <w:rPr>
      <w:rFonts w:ascii="Tahoma" w:hAnsi="Tahoma" w:cs="Tahoma"/>
      <w:sz w:val="16"/>
      <w:szCs w:val="16"/>
    </w:rPr>
  </w:style>
  <w:style w:type="paragraph" w:customStyle="1" w:styleId="Sender">
    <w:name w:val="Sender"/>
    <w:basedOn w:val="Normal"/>
    <w:unhideWhenUsed/>
    <w:qFormat/>
    <w:rsid w:val="00C01787"/>
    <w:pPr>
      <w:spacing w:before="300" w:after="400"/>
      <w:ind w:left="288"/>
      <w:contextualSpacing/>
    </w:pPr>
  </w:style>
  <w:style w:type="character" w:styleId="PlaceholderText">
    <w:name w:val="Placeholder Text"/>
    <w:basedOn w:val="DefaultParagraphFont"/>
    <w:uiPriority w:val="99"/>
    <w:semiHidden/>
    <w:rsid w:val="00C01787"/>
    <w:rPr>
      <w:color w:val="808080"/>
    </w:rPr>
  </w:style>
  <w:style w:type="table" w:styleId="PlainTable2">
    <w:name w:val="Plain Table 2"/>
    <w:basedOn w:val="TableNormal"/>
    <w:uiPriority w:val="42"/>
    <w:rsid w:val="006667EC"/>
    <w:tblPr>
      <w:tblStyleRowBandSize w:val="1"/>
      <w:tblStyleColBandSize w:val="1"/>
      <w:tblCellMar>
        <w:left w:w="14" w:type="dxa"/>
        <w:right w:w="14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TableGrid">
    <w:name w:val="Table Grid"/>
    <w:basedOn w:val="TableNormal"/>
    <w:rsid w:val="006667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geppert/Library/Containers/com.microsoft.Word/Data/Library/Application%20Support/Microsoft/Office/16.0/DTS/Search/%7b1163E356-52F5-5E42-A223-BFBC61E10436%7dtf0280814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736637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2011-12-29T00:25:00+00:00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1405582</Value>
      <Value>1531175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TP102808140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7DF54F-8ABB-42F0-8B51-7461FB4399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42E7B3-7716-46F2-95BF-AC40FBFB9125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130CDFE2-3FE1-4601-88E7-DB2C98F330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{1163E356-52F5-5E42-A223-BFBC61E10436}tf02808141.dotx</Template>
  <TotalTime>154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Shipping labels (Simple Lines design, works with Avery 5163)</vt:lpstr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Shipping labels (Simple Lines design, works with Avery 5163)</dc:title>
  <dc:creator>Andrew Geppert</dc:creator>
  <cp:lastModifiedBy>Andrew Geppert</cp:lastModifiedBy>
  <cp:revision>43</cp:revision>
  <cp:lastPrinted>2021-04-27T02:18:00Z</cp:lastPrinted>
  <dcterms:created xsi:type="dcterms:W3CDTF">2021-03-16T21:23:00Z</dcterms:created>
  <dcterms:modified xsi:type="dcterms:W3CDTF">2021-04-27T13:56:00Z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TC011465931033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