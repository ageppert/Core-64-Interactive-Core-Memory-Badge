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5755"/>
      </w:tblGrid>
      <w:tr w:rsidR="0099057D" w14:paraId="25C568B2" w14:textId="77777777" w:rsidTr="007B74E8">
        <w:trPr>
          <w:trHeight w:val="2880"/>
        </w:trPr>
        <w:tc>
          <w:tcPr>
            <w:tcW w:w="5755" w:type="dxa"/>
          </w:tcPr>
          <w:p w14:paraId="57944B64" w14:textId="77777777" w:rsidR="003B00CC" w:rsidRDefault="003B00CC" w:rsidP="00BD7F60">
            <w:pPr>
              <w:ind w:left="540" w:hanging="197"/>
            </w:pPr>
          </w:p>
          <w:p w14:paraId="2C7F1508" w14:textId="198327A3" w:rsidR="0099057D" w:rsidRPr="00BD7F60" w:rsidRDefault="003B00CC" w:rsidP="00BD7F60">
            <w:pPr>
              <w:ind w:left="540" w:hanging="197"/>
              <w:rPr>
                <w:b/>
                <w:bCs/>
                <w:sz w:val="21"/>
                <w:szCs w:val="24"/>
              </w:rPr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783E12F" wp14:editId="7962BEE8">
                  <wp:extent cx="1014984" cy="228600"/>
                  <wp:effectExtent l="0" t="0" r="1270" b="0"/>
                  <wp:docPr id="8" name="Picture 8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9057D" w:rsidRPr="003B00CC">
              <w:rPr>
                <w:sz w:val="20"/>
              </w:rPr>
              <w:t xml:space="preserve">     </w:t>
            </w:r>
            <w:r w:rsidR="0099057D" w:rsidRPr="00BD7F60">
              <w:rPr>
                <w:b/>
                <w:bCs/>
                <w:sz w:val="24"/>
                <w:szCs w:val="24"/>
              </w:rPr>
              <w:t>CORE BOARD KIT V0.5</w:t>
            </w:r>
          </w:p>
          <w:p w14:paraId="39B3134D" w14:textId="77777777" w:rsidR="00C55CF2" w:rsidRDefault="00C55CF2" w:rsidP="00BD7F60">
            <w:pPr>
              <w:ind w:left="540" w:hanging="197"/>
              <w:rPr>
                <w:sz w:val="16"/>
                <w:szCs w:val="16"/>
              </w:rPr>
            </w:pPr>
          </w:p>
          <w:p w14:paraId="6F5D6C33" w14:textId="526CF9AC" w:rsidR="0099057D" w:rsidRPr="003B00CC" w:rsidRDefault="0099057D" w:rsidP="00BD7F60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CORE BOARD PCBA</w:t>
            </w:r>
          </w:p>
          <w:p w14:paraId="6E0CC7B3" w14:textId="77777777" w:rsidR="0099057D" w:rsidRPr="003B00CC" w:rsidRDefault="0099057D" w:rsidP="00BD7F60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68, Ferrite Cores</w:t>
            </w:r>
          </w:p>
          <w:p w14:paraId="7B5622DF" w14:textId="77777777" w:rsidR="0099057D" w:rsidRPr="003B00CC" w:rsidRDefault="0099057D" w:rsidP="00BD7F60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32AWG enamel wire, 100” long</w:t>
            </w:r>
          </w:p>
          <w:p w14:paraId="3284C72A" w14:textId="77777777" w:rsidR="0099057D" w:rsidRPr="003B00CC" w:rsidRDefault="0099057D" w:rsidP="00BD7F60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4, Plastic Press Rivet</w:t>
            </w:r>
          </w:p>
          <w:p w14:paraId="2AD95D5E" w14:textId="77777777" w:rsidR="0099057D" w:rsidRPr="003B00CC" w:rsidRDefault="0099057D" w:rsidP="00BD7F60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Screen Protector Sheet</w:t>
            </w:r>
          </w:p>
          <w:p w14:paraId="6FDFA115" w14:textId="77777777" w:rsidR="0099057D" w:rsidRPr="003B00CC" w:rsidRDefault="0099057D" w:rsidP="00BD7F60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1x40 pin TH 0.1” male header, tall, cuttable</w:t>
            </w:r>
          </w:p>
          <w:p w14:paraId="71339CD6" w14:textId="77777777" w:rsidR="0099057D" w:rsidRPr="003B00CC" w:rsidRDefault="0099057D" w:rsidP="00BD7F60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1x40 pin TH 0.1” female header, std. height</w:t>
            </w:r>
          </w:p>
          <w:p w14:paraId="6C8B0641" w14:textId="02A6EA41" w:rsidR="0099057D" w:rsidRPr="00BD7F60" w:rsidRDefault="0099057D" w:rsidP="00BD7F60">
            <w:pPr>
              <w:ind w:left="540" w:hanging="197"/>
              <w:rPr>
                <w:sz w:val="16"/>
                <w:szCs w:val="16"/>
              </w:rPr>
            </w:pPr>
          </w:p>
        </w:tc>
        <w:tc>
          <w:tcPr>
            <w:tcW w:w="5755" w:type="dxa"/>
          </w:tcPr>
          <w:p w14:paraId="7C80E485" w14:textId="77777777" w:rsidR="003B00CC" w:rsidRDefault="003B00CC" w:rsidP="00BD7F60">
            <w:pPr>
              <w:ind w:left="794" w:hanging="450"/>
            </w:pPr>
          </w:p>
          <w:p w14:paraId="77CBC8C6" w14:textId="327D932B" w:rsidR="003B00CC" w:rsidRDefault="003B00CC" w:rsidP="00BD7F60">
            <w:pPr>
              <w:ind w:left="794" w:hanging="450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3AF971B" wp14:editId="3244EC55">
                  <wp:extent cx="1014984" cy="228600"/>
                  <wp:effectExtent l="0" t="0" r="127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B00CC">
              <w:rPr>
                <w:sz w:val="20"/>
              </w:rPr>
              <w:t xml:space="preserve">     </w:t>
            </w:r>
            <w:r w:rsidRPr="00BD7F60">
              <w:rPr>
                <w:b/>
                <w:bCs/>
                <w:sz w:val="24"/>
                <w:szCs w:val="24"/>
              </w:rPr>
              <w:t>LED MATRIX KIT V0.1 or V0.2</w:t>
            </w:r>
          </w:p>
          <w:p w14:paraId="40AE66FF" w14:textId="77777777" w:rsidR="00C55CF2" w:rsidRDefault="00C55CF2" w:rsidP="00BD7F60">
            <w:pPr>
              <w:ind w:left="794" w:hanging="450"/>
              <w:rPr>
                <w:sz w:val="16"/>
                <w:szCs w:val="16"/>
              </w:rPr>
            </w:pPr>
          </w:p>
          <w:p w14:paraId="216E2B37" w14:textId="25F84651" w:rsidR="003B00CC" w:rsidRPr="003B00CC" w:rsidRDefault="003B00CC" w:rsidP="00BD7F60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LED MATRIX PCBA</w:t>
            </w:r>
          </w:p>
          <w:p w14:paraId="1A7CA404" w14:textId="77777777" w:rsidR="003B00CC" w:rsidRPr="003B00CC" w:rsidRDefault="003B00CC" w:rsidP="00BD7F60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1x8 pin TH 0.1” male headers, &gt;12mm lg</w:t>
            </w:r>
          </w:p>
          <w:p w14:paraId="3AACE86C" w14:textId="77777777" w:rsidR="003B00CC" w:rsidRPr="003B00CC" w:rsidRDefault="003B00CC" w:rsidP="00BD7F60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Battery Pack</w:t>
            </w:r>
          </w:p>
          <w:p w14:paraId="165D4F34" w14:textId="77777777" w:rsidR="003B00CC" w:rsidRPr="003B00CC" w:rsidRDefault="003B00CC" w:rsidP="00BD7F60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Foam Tape</w:t>
            </w:r>
          </w:p>
          <w:p w14:paraId="5A4410BF" w14:textId="77777777" w:rsidR="00BB1A12" w:rsidRDefault="003B00CC" w:rsidP="00BB1A12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4, “AAA” Batteries</w:t>
            </w:r>
          </w:p>
          <w:p w14:paraId="7142706F" w14:textId="3DC9B677" w:rsidR="004C1E38" w:rsidRDefault="004C1E38" w:rsidP="004C1E38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1, Diffuser</w:t>
            </w:r>
          </w:p>
          <w:p w14:paraId="2C7BD5CA" w14:textId="4388ED73" w:rsidR="0099057D" w:rsidRDefault="003B00CC" w:rsidP="00BD7F60">
            <w:pPr>
              <w:ind w:left="794" w:hanging="450"/>
            </w:pPr>
            <w:r>
              <w:tab/>
            </w:r>
          </w:p>
        </w:tc>
      </w:tr>
      <w:tr w:rsidR="0099057D" w14:paraId="2E95E50C" w14:textId="77777777" w:rsidTr="007B74E8">
        <w:trPr>
          <w:trHeight w:val="2880"/>
        </w:trPr>
        <w:tc>
          <w:tcPr>
            <w:tcW w:w="5755" w:type="dxa"/>
          </w:tcPr>
          <w:p w14:paraId="53DB48BD" w14:textId="77777777" w:rsidR="003B00CC" w:rsidRDefault="003B00CC" w:rsidP="00BD7F60">
            <w:pPr>
              <w:ind w:left="540" w:hanging="197"/>
            </w:pPr>
          </w:p>
          <w:p w14:paraId="1E826942" w14:textId="0AA43D08" w:rsidR="003B00CC" w:rsidRDefault="003B00CC" w:rsidP="00BD7F60">
            <w:pPr>
              <w:ind w:left="540" w:hanging="197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78E2711" wp14:editId="337D9968">
                  <wp:extent cx="1014984" cy="228600"/>
                  <wp:effectExtent l="0" t="0" r="1270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B00CC">
              <w:rPr>
                <w:sz w:val="20"/>
              </w:rPr>
              <w:t xml:space="preserve">     </w:t>
            </w:r>
            <w:r w:rsidRPr="00BD7F60">
              <w:rPr>
                <w:b/>
                <w:bCs/>
                <w:sz w:val="24"/>
                <w:szCs w:val="24"/>
              </w:rPr>
              <w:t>LOGIC BOARD KIT V0.5</w:t>
            </w:r>
          </w:p>
          <w:p w14:paraId="3206657F" w14:textId="77777777" w:rsidR="00C55CF2" w:rsidRDefault="00C55CF2" w:rsidP="00BD7F60">
            <w:pPr>
              <w:ind w:left="540" w:hanging="197"/>
              <w:rPr>
                <w:sz w:val="16"/>
                <w:szCs w:val="16"/>
              </w:rPr>
            </w:pPr>
          </w:p>
          <w:p w14:paraId="0C0CC05A" w14:textId="7DB208BE" w:rsidR="003B00CC" w:rsidRPr="003B00CC" w:rsidRDefault="003B00CC" w:rsidP="00BD7F60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LOGIC</w:t>
            </w:r>
            <w:r w:rsidRPr="003B00CC">
              <w:rPr>
                <w:sz w:val="16"/>
                <w:szCs w:val="16"/>
              </w:rPr>
              <w:t xml:space="preserve"> BOARD PCBA</w:t>
            </w:r>
          </w:p>
          <w:p w14:paraId="303A894C" w14:textId="77777777" w:rsidR="00BB1A12" w:rsidRPr="003B00CC" w:rsidRDefault="00BB1A12" w:rsidP="00BB1A12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2x3 SAO SOCKET</w:t>
            </w:r>
          </w:p>
          <w:p w14:paraId="587566CD" w14:textId="77777777" w:rsidR="00BB1A12" w:rsidRPr="003B00CC" w:rsidRDefault="00BB1A12" w:rsidP="00BB1A12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</w:t>
            </w:r>
            <w:r>
              <w:rPr>
                <w:sz w:val="16"/>
                <w:szCs w:val="16"/>
              </w:rPr>
              <w:t xml:space="preserve"> STYLUS</w:t>
            </w:r>
          </w:p>
          <w:p w14:paraId="214E44FD" w14:textId="2AF5A03E" w:rsidR="0099057D" w:rsidRDefault="00BB1A12" w:rsidP="00BB1A12">
            <w:pPr>
              <w:ind w:left="343"/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2, Spherical Magnets, 2.5mm dia.</w:t>
            </w:r>
            <w:r>
              <w:tab/>
            </w:r>
            <w:r w:rsidR="003B00CC">
              <w:tab/>
            </w:r>
          </w:p>
        </w:tc>
        <w:tc>
          <w:tcPr>
            <w:tcW w:w="5755" w:type="dxa"/>
          </w:tcPr>
          <w:p w14:paraId="7CDE9258" w14:textId="77777777" w:rsidR="003B00CC" w:rsidRDefault="003B00CC" w:rsidP="00BD7F60">
            <w:pPr>
              <w:ind w:left="794" w:hanging="450"/>
            </w:pPr>
          </w:p>
          <w:p w14:paraId="01A13574" w14:textId="408549B9" w:rsidR="003B00CC" w:rsidRDefault="003B00CC" w:rsidP="00BD7F60">
            <w:pPr>
              <w:ind w:left="794" w:hanging="450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3FB78E2" wp14:editId="2159441B">
                  <wp:extent cx="1014984" cy="228600"/>
                  <wp:effectExtent l="0" t="0" r="1270" b="0"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B00CC">
              <w:rPr>
                <w:sz w:val="20"/>
              </w:rPr>
              <w:t xml:space="preserve">     </w:t>
            </w:r>
            <w:r w:rsidRPr="00BD7F60">
              <w:rPr>
                <w:b/>
                <w:bCs/>
                <w:sz w:val="24"/>
                <w:szCs w:val="24"/>
              </w:rPr>
              <w:t>TEENSY 3.2 KIT V0.5</w:t>
            </w:r>
          </w:p>
          <w:p w14:paraId="2EAE8E40" w14:textId="3A70985F" w:rsidR="0052134D" w:rsidRPr="0052134D" w:rsidRDefault="0052134D" w:rsidP="00BD7F60">
            <w:pPr>
              <w:ind w:left="794" w:hanging="450"/>
              <w:rPr>
                <w:rFonts w:ascii="COURIER BOLD OBLIQUE" w:hAnsi="COURIER BOLD OBLIQUE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OURIER BOLD OBLIQUE" w:hAnsi="COURIER BOLD OBLIQUE"/>
                <w:b/>
                <w:bCs/>
                <w:i/>
                <w:iCs/>
                <w:sz w:val="22"/>
                <w:szCs w:val="22"/>
              </w:rPr>
              <w:t xml:space="preserve">   </w:t>
            </w:r>
            <w:r w:rsidRPr="0052134D">
              <w:rPr>
                <w:rFonts w:ascii="COURIER BOLD OBLIQUE" w:hAnsi="COURIER BOLD OBLIQUE"/>
                <w:b/>
                <w:bCs/>
                <w:i/>
                <w:iCs/>
                <w:sz w:val="22"/>
                <w:szCs w:val="22"/>
              </w:rPr>
              <w:t>*** USER MUST CUT VIN-VUSB ***</w:t>
            </w:r>
          </w:p>
          <w:p w14:paraId="1AF87638" w14:textId="7A2933D4" w:rsidR="0052134D" w:rsidRPr="0052134D" w:rsidRDefault="0052134D" w:rsidP="00BD7F60">
            <w:pPr>
              <w:ind w:left="794" w:hanging="450"/>
              <w:rPr>
                <w:rFonts w:ascii="COURIER BOLD OBLIQUE" w:hAnsi="COURIER BOLD OBLIQUE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OURIER BOLD OBLIQUE" w:hAnsi="COURIER BOLD OBLIQUE"/>
                <w:b/>
                <w:bCs/>
                <w:i/>
                <w:iCs/>
                <w:sz w:val="22"/>
                <w:szCs w:val="22"/>
              </w:rPr>
              <w:t xml:space="preserve">   </w:t>
            </w:r>
            <w:r w:rsidRPr="0052134D">
              <w:rPr>
                <w:rFonts w:ascii="COURIER BOLD OBLIQUE" w:hAnsi="COURIER BOLD OBLIQUE"/>
                <w:b/>
                <w:bCs/>
                <w:i/>
                <w:iCs/>
                <w:sz w:val="22"/>
                <w:szCs w:val="22"/>
              </w:rPr>
              <w:t xml:space="preserve">*** ON BOTTOM OF TEENSY </w:t>
            </w:r>
            <w:r>
              <w:rPr>
                <w:rFonts w:ascii="COURIER BOLD OBLIQUE" w:hAnsi="COURIER BOLD OBLIQUE"/>
                <w:b/>
                <w:bCs/>
                <w:i/>
                <w:iCs/>
                <w:sz w:val="22"/>
                <w:szCs w:val="22"/>
              </w:rPr>
              <w:t xml:space="preserve">   </w:t>
            </w:r>
            <w:r w:rsidRPr="0052134D">
              <w:rPr>
                <w:rFonts w:ascii="COURIER BOLD OBLIQUE" w:hAnsi="COURIER BOLD OBLIQUE"/>
                <w:b/>
                <w:bCs/>
                <w:i/>
                <w:iCs/>
                <w:sz w:val="22"/>
                <w:szCs w:val="22"/>
              </w:rPr>
              <w:t>***</w:t>
            </w:r>
          </w:p>
          <w:p w14:paraId="63E3151F" w14:textId="77777777" w:rsidR="000C6C23" w:rsidRDefault="000C6C23" w:rsidP="00BD7F60">
            <w:pPr>
              <w:ind w:left="794" w:hanging="450"/>
              <w:rPr>
                <w:sz w:val="16"/>
                <w:szCs w:val="16"/>
              </w:rPr>
            </w:pPr>
          </w:p>
          <w:p w14:paraId="4E440AC1" w14:textId="519BDFBC" w:rsidR="003B00CC" w:rsidRPr="003B00CC" w:rsidRDefault="003B00CC" w:rsidP="00BD7F60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TEENSY 3.2</w:t>
            </w:r>
          </w:p>
          <w:p w14:paraId="235D7D29" w14:textId="77777777" w:rsidR="003B00CC" w:rsidRPr="003B00CC" w:rsidRDefault="003B00CC" w:rsidP="00BD7F60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Teensy pinout card</w:t>
            </w:r>
          </w:p>
          <w:p w14:paraId="549748B6" w14:textId="77777777" w:rsidR="003B00CC" w:rsidRPr="003B00CC" w:rsidRDefault="003B00CC" w:rsidP="00BD7F60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2x7 pin SMD 0.1” male header, std. height</w:t>
            </w:r>
          </w:p>
          <w:p w14:paraId="4ACD5E82" w14:textId="77777777" w:rsidR="003B00CC" w:rsidRPr="003B00CC" w:rsidRDefault="003B00CC" w:rsidP="00BD7F60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1x40 pin TH 0.1” male header, std. height, cuttable</w:t>
            </w:r>
          </w:p>
          <w:p w14:paraId="52B96CF5" w14:textId="43AF8CC0" w:rsidR="0099057D" w:rsidRDefault="003B00CC" w:rsidP="00BD7F60">
            <w:pPr>
              <w:ind w:left="344"/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1x40 pin TH 0.1” female header, std. height</w:t>
            </w:r>
          </w:p>
        </w:tc>
      </w:tr>
      <w:tr w:rsidR="0099057D" w14:paraId="66742D4F" w14:textId="77777777" w:rsidTr="007B74E8">
        <w:trPr>
          <w:trHeight w:val="2880"/>
        </w:trPr>
        <w:tc>
          <w:tcPr>
            <w:tcW w:w="5755" w:type="dxa"/>
          </w:tcPr>
          <w:p w14:paraId="4780C25E" w14:textId="77777777" w:rsidR="0099057D" w:rsidRDefault="0099057D" w:rsidP="003B00CC">
            <w:pPr>
              <w:ind w:left="540"/>
            </w:pPr>
          </w:p>
        </w:tc>
        <w:tc>
          <w:tcPr>
            <w:tcW w:w="5755" w:type="dxa"/>
          </w:tcPr>
          <w:p w14:paraId="31AD7527" w14:textId="77777777" w:rsidR="0099057D" w:rsidRDefault="0099057D" w:rsidP="003B00CC">
            <w:pPr>
              <w:ind w:left="540"/>
            </w:pPr>
          </w:p>
        </w:tc>
      </w:tr>
      <w:tr w:rsidR="0099057D" w14:paraId="4649FB3B" w14:textId="77777777" w:rsidTr="007B74E8">
        <w:trPr>
          <w:trHeight w:val="2880"/>
        </w:trPr>
        <w:tc>
          <w:tcPr>
            <w:tcW w:w="5755" w:type="dxa"/>
          </w:tcPr>
          <w:p w14:paraId="11FB2F3B" w14:textId="77777777" w:rsidR="0099057D" w:rsidRDefault="0099057D" w:rsidP="003B00CC">
            <w:pPr>
              <w:ind w:left="540"/>
            </w:pPr>
          </w:p>
        </w:tc>
        <w:tc>
          <w:tcPr>
            <w:tcW w:w="5755" w:type="dxa"/>
          </w:tcPr>
          <w:p w14:paraId="6C4FA3C0" w14:textId="77777777" w:rsidR="0099057D" w:rsidRDefault="0099057D" w:rsidP="003B00CC">
            <w:pPr>
              <w:ind w:left="540"/>
            </w:pPr>
          </w:p>
        </w:tc>
      </w:tr>
      <w:tr w:rsidR="0099057D" w14:paraId="247E97B4" w14:textId="77777777" w:rsidTr="007B74E8">
        <w:trPr>
          <w:trHeight w:val="2672"/>
        </w:trPr>
        <w:tc>
          <w:tcPr>
            <w:tcW w:w="5755" w:type="dxa"/>
          </w:tcPr>
          <w:p w14:paraId="1F37D14A" w14:textId="77777777" w:rsidR="0099057D" w:rsidRDefault="0099057D" w:rsidP="003B00CC">
            <w:pPr>
              <w:ind w:left="540"/>
            </w:pPr>
          </w:p>
        </w:tc>
        <w:tc>
          <w:tcPr>
            <w:tcW w:w="5755" w:type="dxa"/>
          </w:tcPr>
          <w:p w14:paraId="3B64C8F8" w14:textId="77777777" w:rsidR="0099057D" w:rsidRDefault="0099057D" w:rsidP="003B00CC">
            <w:pPr>
              <w:ind w:left="540"/>
            </w:pPr>
          </w:p>
        </w:tc>
      </w:tr>
    </w:tbl>
    <w:p w14:paraId="0AD95D12" w14:textId="77777777" w:rsidR="0099057D" w:rsidRDefault="0099057D" w:rsidP="003B00CC"/>
    <w:sectPr w:rsidR="0099057D" w:rsidSect="007B74E8">
      <w:type w:val="continuous"/>
      <w:pgSz w:w="12240" w:h="15840" w:code="1"/>
      <w:pgMar w:top="720" w:right="360" w:bottom="576" w:left="360" w:header="0" w:footer="0" w:gutter="0"/>
      <w:paperSrc w:first="276" w:other="27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FB377" w14:textId="77777777" w:rsidR="00AD7596" w:rsidRDefault="00AD7596">
      <w:r>
        <w:separator/>
      </w:r>
    </w:p>
  </w:endnote>
  <w:endnote w:type="continuationSeparator" w:id="0">
    <w:p w14:paraId="37858E82" w14:textId="77777777" w:rsidR="00AD7596" w:rsidRDefault="00AD7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BOLD OBLIQUE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79A5A" w14:textId="77777777" w:rsidR="00AD7596" w:rsidRDefault="00AD7596">
      <w:r>
        <w:separator/>
      </w:r>
    </w:p>
  </w:footnote>
  <w:footnote w:type="continuationSeparator" w:id="0">
    <w:p w14:paraId="0889B864" w14:textId="77777777" w:rsidR="00AD7596" w:rsidRDefault="00AD7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7D"/>
    <w:rsid w:val="000C6C23"/>
    <w:rsid w:val="000F52B1"/>
    <w:rsid w:val="00151C0A"/>
    <w:rsid w:val="00185E02"/>
    <w:rsid w:val="001A279C"/>
    <w:rsid w:val="001D756D"/>
    <w:rsid w:val="002262BF"/>
    <w:rsid w:val="00255583"/>
    <w:rsid w:val="00282074"/>
    <w:rsid w:val="00351D04"/>
    <w:rsid w:val="0039799C"/>
    <w:rsid w:val="003B00CC"/>
    <w:rsid w:val="003F34E5"/>
    <w:rsid w:val="00434BDA"/>
    <w:rsid w:val="00482F77"/>
    <w:rsid w:val="00483AD2"/>
    <w:rsid w:val="004910E9"/>
    <w:rsid w:val="004C1E38"/>
    <w:rsid w:val="0052134D"/>
    <w:rsid w:val="005B65B4"/>
    <w:rsid w:val="0064309B"/>
    <w:rsid w:val="006667EC"/>
    <w:rsid w:val="007355FA"/>
    <w:rsid w:val="007820BC"/>
    <w:rsid w:val="007B74E8"/>
    <w:rsid w:val="00964DA7"/>
    <w:rsid w:val="0097509E"/>
    <w:rsid w:val="0099057D"/>
    <w:rsid w:val="009C1E10"/>
    <w:rsid w:val="00A846EA"/>
    <w:rsid w:val="00AA7ABA"/>
    <w:rsid w:val="00AB72FB"/>
    <w:rsid w:val="00AD7596"/>
    <w:rsid w:val="00B27007"/>
    <w:rsid w:val="00BB1A12"/>
    <w:rsid w:val="00BB2EC0"/>
    <w:rsid w:val="00BD7F60"/>
    <w:rsid w:val="00C01787"/>
    <w:rsid w:val="00C55CF2"/>
    <w:rsid w:val="00CF065F"/>
    <w:rsid w:val="00D6549F"/>
    <w:rsid w:val="00DE0306"/>
    <w:rsid w:val="00E27C58"/>
    <w:rsid w:val="00E31906"/>
    <w:rsid w:val="00EC5DC3"/>
    <w:rsid w:val="00F17E04"/>
    <w:rsid w:val="00F52773"/>
    <w:rsid w:val="00F8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E65DB"/>
  <w15:docId w15:val="{7C664178-2717-6A4F-B3EB-3DE8EF35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787"/>
    <w:pPr>
      <w:spacing w:line="264" w:lineRule="auto"/>
    </w:pPr>
    <w:rPr>
      <w:rFonts w:asciiTheme="minorHAnsi" w:hAnsiTheme="minorHAnsi" w:cs="Arial"/>
      <w:color w:val="262626" w:themeColor="text1" w:themeTint="D9"/>
      <w:sz w:val="17"/>
    </w:rPr>
  </w:style>
  <w:style w:type="paragraph" w:styleId="Heading1">
    <w:name w:val="heading 1"/>
    <w:basedOn w:val="Normal"/>
    <w:next w:val="Normal"/>
    <w:qFormat/>
    <w:rsid w:val="00C01787"/>
    <w:pPr>
      <w:ind w:left="2160"/>
      <w:outlineLvl w:val="0"/>
    </w:pPr>
    <w:rPr>
      <w:rFonts w:asciiTheme="majorHAnsi" w:hAnsiTheme="majorHAnsi"/>
      <w:b/>
      <w:sz w:val="18"/>
    </w:rPr>
  </w:style>
  <w:style w:type="paragraph" w:styleId="Heading2">
    <w:name w:val="heading 2"/>
    <w:basedOn w:val="Heading1"/>
    <w:next w:val="Normal"/>
    <w:qFormat/>
    <w:rsid w:val="00C01787"/>
    <w:pPr>
      <w:outlineLvl w:val="1"/>
    </w:pPr>
    <w:rPr>
      <w:b w:val="0"/>
    </w:rPr>
  </w:style>
  <w:style w:type="paragraph" w:styleId="Heading3">
    <w:name w:val="heading 3"/>
    <w:basedOn w:val="Heading2"/>
    <w:next w:val="Normal"/>
    <w:semiHidden/>
    <w:unhideWhenUsed/>
    <w:qFormat/>
    <w:rsid w:val="00151C0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482F77"/>
    <w:rPr>
      <w:rFonts w:ascii="Tahoma" w:hAnsi="Tahoma" w:cs="Tahoma"/>
      <w:sz w:val="16"/>
      <w:szCs w:val="16"/>
    </w:rPr>
  </w:style>
  <w:style w:type="paragraph" w:customStyle="1" w:styleId="Sender">
    <w:name w:val="Sender"/>
    <w:basedOn w:val="Normal"/>
    <w:unhideWhenUsed/>
    <w:qFormat/>
    <w:rsid w:val="00C01787"/>
    <w:pPr>
      <w:spacing w:before="300" w:after="400"/>
      <w:ind w:left="288"/>
      <w:contextualSpacing/>
    </w:pPr>
  </w:style>
  <w:style w:type="character" w:styleId="PlaceholderText">
    <w:name w:val="Placeholder Text"/>
    <w:basedOn w:val="DefaultParagraphFont"/>
    <w:uiPriority w:val="99"/>
    <w:semiHidden/>
    <w:rsid w:val="00C01787"/>
    <w:rPr>
      <w:color w:val="808080"/>
    </w:rPr>
  </w:style>
  <w:style w:type="table" w:styleId="PlainTable2">
    <w:name w:val="Plain Table 2"/>
    <w:basedOn w:val="TableNormal"/>
    <w:uiPriority w:val="42"/>
    <w:rsid w:val="006667EC"/>
    <w:tblPr>
      <w:tblStyleRowBandSize w:val="1"/>
      <w:tblStyleColBandSize w:val="1"/>
      <w:tblCellMar>
        <w:left w:w="14" w:type="dxa"/>
        <w:right w:w="14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rsid w:val="00666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geppert/Library/Containers/com.microsoft.Word/Data/Library/Application%20Support/Microsoft/Office/16.0/DTS/Search/%7b1163E356-52F5-5E42-A223-BFBC61E10436%7dtf0280814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736637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2011-12-29T00:25:00+00:00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1405582</Value>
      <Value>1531175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TP102808140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130CDFE2-3FE1-4601-88E7-DB2C98F33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7DF54F-8ABB-42F0-8B51-7461FB4399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42E7B3-7716-46F2-95BF-AC40FBFB9125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Shipping labels (Simple Lines design, 10 per page).dotx</Template>
  <TotalTime>36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Shipping labels (Simple Lines design, works with Avery 5163)</vt:lpstr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 labels (Simple Lines design, works with Avery 5163)</dc:title>
  <dc:creator>Andrew Geppert</dc:creator>
  <cp:lastModifiedBy>Andrew Geppert</cp:lastModifiedBy>
  <cp:revision>7</cp:revision>
  <cp:lastPrinted>2021-03-16T22:00:00Z</cp:lastPrinted>
  <dcterms:created xsi:type="dcterms:W3CDTF">2021-03-16T21:23:00Z</dcterms:created>
  <dcterms:modified xsi:type="dcterms:W3CDTF">2021-03-16T22:30:00Z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TC011465931033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