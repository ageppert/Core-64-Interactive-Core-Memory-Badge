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3B4947">
        <w:trPr>
          <w:trHeight w:val="2880"/>
        </w:trPr>
        <w:tc>
          <w:tcPr>
            <w:tcW w:w="5755" w:type="dxa"/>
          </w:tcPr>
          <w:p w14:paraId="21B75885" w14:textId="77777777" w:rsidR="00F51075" w:rsidRDefault="00F51075" w:rsidP="00F51075">
            <w:pPr>
              <w:ind w:left="2357" w:hanging="197"/>
            </w:pPr>
          </w:p>
          <w:p w14:paraId="11CBA509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6912" behindDoc="0" locked="0" layoutInCell="1" allowOverlap="1" wp14:anchorId="5AB55DB8" wp14:editId="7AD947E3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4C86FF05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1F237DB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7455D2FA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B8BBBEE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6C8B0641" w14:textId="6DD86569" w:rsidR="0099057D" w:rsidRPr="00BD7F60" w:rsidRDefault="0099057D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7CA7CCD1" w14:textId="77777777" w:rsidR="00F51075" w:rsidRDefault="00F51075" w:rsidP="00F51075">
            <w:pPr>
              <w:ind w:left="2357" w:hanging="197"/>
            </w:pPr>
          </w:p>
          <w:p w14:paraId="4C6969C8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8960" behindDoc="0" locked="0" layoutInCell="1" allowOverlap="1" wp14:anchorId="662D4CA5" wp14:editId="72E24FD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030C013D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E9843FE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32756861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5D321A71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2C7BD5CA" w14:textId="7ADFCC59" w:rsidR="0099057D" w:rsidRDefault="0099057D" w:rsidP="00BD7F60">
            <w:pPr>
              <w:ind w:left="794" w:hanging="450"/>
            </w:pPr>
          </w:p>
        </w:tc>
      </w:tr>
      <w:tr w:rsidR="00E72E5C" w14:paraId="2E95E50C" w14:textId="77777777" w:rsidTr="003B4947">
        <w:trPr>
          <w:trHeight w:val="2880"/>
        </w:trPr>
        <w:tc>
          <w:tcPr>
            <w:tcW w:w="5755" w:type="dxa"/>
          </w:tcPr>
          <w:p w14:paraId="7622161B" w14:textId="77777777" w:rsidR="00F51075" w:rsidRDefault="00F51075" w:rsidP="00F51075">
            <w:pPr>
              <w:ind w:left="2357" w:hanging="197"/>
            </w:pPr>
          </w:p>
          <w:p w14:paraId="14B6EE24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4864" behindDoc="0" locked="0" layoutInCell="1" allowOverlap="1" wp14:anchorId="593C0BF4" wp14:editId="6FA37BFC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48DA96F2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04DDA0C7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456DA41F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A3E0B16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37EC337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214E44FD" w14:textId="472E90AB" w:rsidR="00E72E5C" w:rsidRPr="00BD27CA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6F1E25F9" w14:textId="77777777" w:rsidR="00F51075" w:rsidRDefault="00F51075" w:rsidP="00F51075">
            <w:pPr>
              <w:ind w:left="2357" w:hanging="197"/>
            </w:pPr>
          </w:p>
          <w:p w14:paraId="72A3C242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1008" behindDoc="0" locked="0" layoutInCell="1" allowOverlap="1" wp14:anchorId="18315907" wp14:editId="3831310B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0F60411C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AAE8EA2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15A2D74A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2329DDDE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52B96CF5" w14:textId="4C266E96" w:rsidR="00E72E5C" w:rsidRPr="00F51075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E72E5C" w14:paraId="66742D4F" w14:textId="77777777" w:rsidTr="003B4947">
        <w:trPr>
          <w:trHeight w:val="2880"/>
        </w:trPr>
        <w:tc>
          <w:tcPr>
            <w:tcW w:w="5755" w:type="dxa"/>
          </w:tcPr>
          <w:p w14:paraId="789A64D3" w14:textId="77777777" w:rsidR="00F51075" w:rsidRDefault="00F51075" w:rsidP="00F51075">
            <w:pPr>
              <w:ind w:left="2357" w:hanging="197"/>
            </w:pPr>
          </w:p>
          <w:p w14:paraId="561AE1EB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2816" behindDoc="0" locked="0" layoutInCell="1" allowOverlap="1" wp14:anchorId="26DE4423" wp14:editId="37E8B986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059EA88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4874E67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05D7ADF2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3E38DF60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4780C25E" w14:textId="56A44FE8" w:rsidR="00E72E5C" w:rsidRDefault="00E72E5C" w:rsidP="00E72E5C">
            <w:pPr>
              <w:ind w:left="343"/>
            </w:pPr>
          </w:p>
        </w:tc>
        <w:tc>
          <w:tcPr>
            <w:tcW w:w="5755" w:type="dxa"/>
          </w:tcPr>
          <w:p w14:paraId="5233421F" w14:textId="77777777" w:rsidR="00F51075" w:rsidRDefault="00F51075" w:rsidP="00F51075">
            <w:pPr>
              <w:ind w:left="2357" w:hanging="197"/>
            </w:pPr>
          </w:p>
          <w:p w14:paraId="137C71E9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3056" behindDoc="0" locked="0" layoutInCell="1" allowOverlap="1" wp14:anchorId="13DA130F" wp14:editId="3019ECF5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2" name="Picture 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282AB889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09F61ECA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4207D5A4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419BDF80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31AD7527" w14:textId="77777777" w:rsidR="00E72E5C" w:rsidRDefault="00E72E5C" w:rsidP="00E72E5C">
            <w:pPr>
              <w:ind w:left="540"/>
            </w:pPr>
          </w:p>
        </w:tc>
      </w:tr>
      <w:tr w:rsidR="00E72E5C" w14:paraId="4649FB3B" w14:textId="77777777" w:rsidTr="003B4947">
        <w:trPr>
          <w:trHeight w:val="2880"/>
        </w:trPr>
        <w:tc>
          <w:tcPr>
            <w:tcW w:w="5755" w:type="dxa"/>
          </w:tcPr>
          <w:p w14:paraId="796D4BAD" w14:textId="77777777" w:rsidR="00E72E5C" w:rsidRDefault="00E72E5C" w:rsidP="00E72E5C">
            <w:pPr>
              <w:ind w:left="2357" w:hanging="197"/>
            </w:pPr>
          </w:p>
          <w:p w14:paraId="0117C98C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80768" behindDoc="0" locked="0" layoutInCell="1" allowOverlap="1" wp14:anchorId="435B89D7" wp14:editId="29C3C68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089BBF7A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5A0D66F7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4F33E730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538E951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1FB2F3B" w14:textId="38597C3C" w:rsidR="00E72E5C" w:rsidRDefault="00E72E5C" w:rsidP="00E72E5C">
            <w:pPr>
              <w:ind w:left="540"/>
            </w:pPr>
          </w:p>
        </w:tc>
        <w:tc>
          <w:tcPr>
            <w:tcW w:w="5755" w:type="dxa"/>
          </w:tcPr>
          <w:p w14:paraId="6DA449EB" w14:textId="77777777" w:rsidR="00F51075" w:rsidRDefault="00F51075" w:rsidP="00F51075">
            <w:pPr>
              <w:ind w:left="2357" w:hanging="197"/>
            </w:pPr>
          </w:p>
          <w:p w14:paraId="52B4B12F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5104" behindDoc="0" locked="0" layoutInCell="1" allowOverlap="1" wp14:anchorId="0E8A6E9E" wp14:editId="6FC26E2D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78FE38CE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4BD623C8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71278DB0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5739792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6C4FA3C0" w14:textId="77777777" w:rsidR="00E72E5C" w:rsidRDefault="00E72E5C" w:rsidP="00E72E5C">
            <w:pPr>
              <w:ind w:left="540"/>
            </w:pPr>
          </w:p>
        </w:tc>
      </w:tr>
      <w:tr w:rsidR="00E72E5C" w14:paraId="247E97B4" w14:textId="77777777" w:rsidTr="003B4947">
        <w:trPr>
          <w:trHeight w:val="2672"/>
        </w:trPr>
        <w:tc>
          <w:tcPr>
            <w:tcW w:w="5755" w:type="dxa"/>
          </w:tcPr>
          <w:p w14:paraId="68D4F32F" w14:textId="77777777" w:rsidR="00E72E5C" w:rsidRDefault="00E72E5C" w:rsidP="00E72E5C">
            <w:pPr>
              <w:ind w:left="2357" w:hanging="197"/>
            </w:pPr>
          </w:p>
          <w:p w14:paraId="4C82498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42F6908D" wp14:editId="081459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3D4AEE99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EB02C69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47A4A74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2B19D9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F37D14A" w14:textId="77777777" w:rsidR="00E72E5C" w:rsidRDefault="00E72E5C" w:rsidP="00207DBC"/>
        </w:tc>
        <w:tc>
          <w:tcPr>
            <w:tcW w:w="5755" w:type="dxa"/>
          </w:tcPr>
          <w:p w14:paraId="110998D4" w14:textId="77777777" w:rsidR="00F51075" w:rsidRDefault="00F51075" w:rsidP="00F51075">
            <w:pPr>
              <w:ind w:left="2357" w:hanging="197"/>
            </w:pPr>
          </w:p>
          <w:p w14:paraId="3838C6D2" w14:textId="77777777" w:rsidR="00F51075" w:rsidRDefault="00F51075" w:rsidP="00F51075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7152" behindDoc="0" locked="0" layoutInCell="1" allowOverlap="1" wp14:anchorId="34682DD0" wp14:editId="1BB26286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14" name="Picture 1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75303CE7" w14:textId="77777777" w:rsidR="00F51075" w:rsidRPr="00A51CDB" w:rsidRDefault="00F51075" w:rsidP="00F51075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569D6938" w14:textId="77777777" w:rsidR="00F51075" w:rsidRDefault="00F51075" w:rsidP="00F51075">
            <w:pPr>
              <w:rPr>
                <w:sz w:val="16"/>
                <w:szCs w:val="16"/>
              </w:rPr>
            </w:pPr>
          </w:p>
          <w:p w14:paraId="6FDA7A8F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2B9CAB66" w14:textId="77777777" w:rsidR="00F51075" w:rsidRPr="003B00CC" w:rsidRDefault="00F51075" w:rsidP="00F51075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3B64C8F8" w14:textId="77777777" w:rsidR="00E72E5C" w:rsidRDefault="00E72E5C" w:rsidP="00E72E5C">
            <w:pPr>
              <w:ind w:left="540"/>
            </w:pPr>
          </w:p>
        </w:tc>
      </w:tr>
    </w:tbl>
    <w:p w14:paraId="0AD95D12" w14:textId="77777777" w:rsidR="0099057D" w:rsidRDefault="0099057D" w:rsidP="00207DB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B979" w14:textId="77777777" w:rsidR="00CA5DE9" w:rsidRDefault="00CA5DE9">
      <w:r>
        <w:separator/>
      </w:r>
    </w:p>
  </w:endnote>
  <w:endnote w:type="continuationSeparator" w:id="0">
    <w:p w14:paraId="4A627A86" w14:textId="77777777" w:rsidR="00CA5DE9" w:rsidRDefault="00CA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DB9F" w14:textId="77777777" w:rsidR="00CA5DE9" w:rsidRDefault="00CA5DE9">
      <w:r>
        <w:separator/>
      </w:r>
    </w:p>
  </w:footnote>
  <w:footnote w:type="continuationSeparator" w:id="0">
    <w:p w14:paraId="1B298345" w14:textId="77777777" w:rsidR="00CA5DE9" w:rsidRDefault="00CA5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07DBC"/>
    <w:rsid w:val="002262BF"/>
    <w:rsid w:val="00243C04"/>
    <w:rsid w:val="00255583"/>
    <w:rsid w:val="00282074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B7D13"/>
    <w:rsid w:val="004C1E38"/>
    <w:rsid w:val="004C49DC"/>
    <w:rsid w:val="0052134D"/>
    <w:rsid w:val="005B65B4"/>
    <w:rsid w:val="0064309B"/>
    <w:rsid w:val="00664ACA"/>
    <w:rsid w:val="006667EC"/>
    <w:rsid w:val="007355FA"/>
    <w:rsid w:val="00767F43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A5DE9"/>
    <w:rsid w:val="00CC1F6A"/>
    <w:rsid w:val="00CD1323"/>
    <w:rsid w:val="00CD655C"/>
    <w:rsid w:val="00CF065F"/>
    <w:rsid w:val="00D134F6"/>
    <w:rsid w:val="00D622C8"/>
    <w:rsid w:val="00D6549F"/>
    <w:rsid w:val="00DE0306"/>
    <w:rsid w:val="00E27C58"/>
    <w:rsid w:val="00E31906"/>
    <w:rsid w:val="00E72E5C"/>
    <w:rsid w:val="00EC5DC3"/>
    <w:rsid w:val="00EF6B1A"/>
    <w:rsid w:val="00F17E04"/>
    <w:rsid w:val="00F51075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125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35</cp:revision>
  <cp:lastPrinted>2021-03-27T14:19:00Z</cp:lastPrinted>
  <dcterms:created xsi:type="dcterms:W3CDTF">2021-03-16T21:23:00Z</dcterms:created>
  <dcterms:modified xsi:type="dcterms:W3CDTF">2021-04-27T02:00:00Z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