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7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  <w:gridCol w:w="5755"/>
      </w:tblGrid>
      <w:tr w:rsidR="00223776" w:rsidRPr="00223776" w14:paraId="25C568B2" w14:textId="77777777" w:rsidTr="00346A41">
        <w:trPr>
          <w:trHeight w:val="2880"/>
        </w:trPr>
        <w:tc>
          <w:tcPr>
            <w:tcW w:w="5755" w:type="dxa"/>
          </w:tcPr>
          <w:p w14:paraId="4459E885" w14:textId="483A853F" w:rsidR="00346A41" w:rsidRPr="00223776" w:rsidRDefault="007B4914" w:rsidP="00346A4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04320" behindDoc="0" locked="0" layoutInCell="1" allowOverlap="1" wp14:anchorId="32C95CB0" wp14:editId="138D7315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121920</wp:posOffset>
                  </wp:positionV>
                  <wp:extent cx="1530035" cy="448178"/>
                  <wp:effectExtent l="0" t="0" r="0" b="0"/>
                  <wp:wrapNone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39FD93" w14:textId="58AB66C2" w:rsidR="00346A41" w:rsidRPr="00223776" w:rsidRDefault="00346A41" w:rsidP="00346A4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 w:rsidR="00051361"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73C1C046" w14:textId="117DD7CC" w:rsidR="00346A41" w:rsidRPr="00223776" w:rsidRDefault="00346A41" w:rsidP="00346A4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 w:rsidR="00051361"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</w:t>
            </w:r>
            <w:r w:rsidR="00047D24" w:rsidRPr="00223776">
              <w:rPr>
                <w:b/>
                <w:bCs/>
                <w:color w:val="000000" w:themeColor="text1"/>
                <w:sz w:val="16"/>
                <w:szCs w:val="16"/>
              </w:rPr>
              <w:t>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6AFA2F65" w14:textId="50F0FD84" w:rsidR="00346A41" w:rsidRPr="00223776" w:rsidRDefault="00346A41" w:rsidP="00346A4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AF91A2C" w14:textId="11D3826B" w:rsidR="00346A41" w:rsidRPr="00223776" w:rsidRDefault="00346A41" w:rsidP="00346A4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 w:rsidR="00051361"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6717D124" w14:textId="5003F4A4" w:rsidR="00047D24" w:rsidRPr="00223776" w:rsidRDefault="00047D24" w:rsidP="00047D24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</w:t>
            </w:r>
            <w:r w:rsidR="009813D5"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(Welcome Sheet has Diffuser Paper)</w:t>
            </w:r>
          </w:p>
          <w:p w14:paraId="39CA6D39" w14:textId="68E26111" w:rsidR="00047D24" w:rsidRPr="00223776" w:rsidRDefault="00047D24" w:rsidP="00047D24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3ABB3B5A" w14:textId="4786FA44" w:rsidR="00047D24" w:rsidRPr="00223776" w:rsidRDefault="00047D24" w:rsidP="00047D24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6CE7FBC8" w14:textId="1F60EF62" w:rsidR="00034931" w:rsidRPr="00223776" w:rsidRDefault="00034931" w:rsidP="0003493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3BE0BE91" w14:textId="6324906E" w:rsidR="00047D24" w:rsidRPr="00223776" w:rsidRDefault="00047D24" w:rsidP="00047D24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3BD3784F" w14:textId="77777777" w:rsidR="00047D24" w:rsidRPr="00223776" w:rsidRDefault="00047D24" w:rsidP="00047D24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6C8B0641" w14:textId="60DFAFF0" w:rsidR="00346A41" w:rsidRPr="00223776" w:rsidRDefault="00346A41" w:rsidP="00346A41">
            <w:pPr>
              <w:ind w:left="540" w:hanging="197"/>
              <w:rPr>
                <w:color w:val="000000" w:themeColor="text1"/>
                <w:sz w:val="16"/>
                <w:szCs w:val="16"/>
              </w:rPr>
            </w:pPr>
            <w:r w:rsidRPr="00223776">
              <w:rPr>
                <w:color w:val="000000" w:themeColor="text1"/>
              </w:rPr>
              <w:tab/>
            </w:r>
          </w:p>
        </w:tc>
        <w:tc>
          <w:tcPr>
            <w:tcW w:w="5755" w:type="dxa"/>
          </w:tcPr>
          <w:p w14:paraId="6892ECC4" w14:textId="3798D179" w:rsidR="00051361" w:rsidRPr="00223776" w:rsidRDefault="007B4914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4560" behindDoc="0" locked="0" layoutInCell="1" allowOverlap="1" wp14:anchorId="7013C14C" wp14:editId="713F7A14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122555</wp:posOffset>
                  </wp:positionV>
                  <wp:extent cx="1529715" cy="447675"/>
                  <wp:effectExtent l="0" t="0" r="0" b="0"/>
                  <wp:wrapNone/>
                  <wp:docPr id="25" name="Picture 2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71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1FC4F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66894C1F" w14:textId="7DF5693C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3C3A30E8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F73007C" w14:textId="2BE96CB8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19E66479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36A93E1D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15C0B54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1CF831D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789D3AB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33C434C0" w14:textId="42E2FD29" w:rsidR="00346A41" w:rsidRPr="00223776" w:rsidRDefault="00346A41" w:rsidP="00346A41">
            <w:pPr>
              <w:ind w:left="794" w:hanging="450"/>
              <w:rPr>
                <w:color w:val="000000" w:themeColor="text1"/>
              </w:rPr>
            </w:pPr>
          </w:p>
        </w:tc>
        <w:tc>
          <w:tcPr>
            <w:tcW w:w="5755" w:type="dxa"/>
          </w:tcPr>
          <w:p w14:paraId="2C7BD5CA" w14:textId="5331ACEF" w:rsidR="00346A41" w:rsidRPr="00223776" w:rsidRDefault="00346A41" w:rsidP="00346A41">
            <w:pPr>
              <w:ind w:left="794" w:hanging="450"/>
              <w:rPr>
                <w:color w:val="000000" w:themeColor="text1"/>
              </w:rPr>
            </w:pPr>
          </w:p>
        </w:tc>
      </w:tr>
      <w:tr w:rsidR="00223776" w:rsidRPr="00223776" w14:paraId="2E95E50C" w14:textId="77777777" w:rsidTr="00346A41">
        <w:trPr>
          <w:trHeight w:val="2880"/>
        </w:trPr>
        <w:tc>
          <w:tcPr>
            <w:tcW w:w="5755" w:type="dxa"/>
          </w:tcPr>
          <w:p w14:paraId="296E8BA3" w14:textId="7CA8F1A3" w:rsidR="00051361" w:rsidRPr="00223776" w:rsidRDefault="007B4914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06368" behindDoc="0" locked="0" layoutInCell="1" allowOverlap="1" wp14:anchorId="2AD85BFB" wp14:editId="7A161E1A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114088</wp:posOffset>
                  </wp:positionV>
                  <wp:extent cx="1530035" cy="448178"/>
                  <wp:effectExtent l="0" t="0" r="0" b="0"/>
                  <wp:wrapNone/>
                  <wp:docPr id="21" name="Picture 2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EFC276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5903DEF7" w14:textId="717459BE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048D891E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4D20024" w14:textId="70FD281E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475C406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39200C75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1D8AB834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6DC9523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5F650CE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214E44FD" w14:textId="42AE02C4" w:rsidR="00346A41" w:rsidRPr="00223776" w:rsidRDefault="00346A41" w:rsidP="00346A41">
            <w:pPr>
              <w:ind w:left="540" w:hanging="19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55" w:type="dxa"/>
          </w:tcPr>
          <w:p w14:paraId="56AA664C" w14:textId="784AEAE7" w:rsidR="00051361" w:rsidRPr="00223776" w:rsidRDefault="007B4914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6608" behindDoc="0" locked="0" layoutInCell="1" allowOverlap="1" wp14:anchorId="41462F4B" wp14:editId="1D868BD0">
                  <wp:simplePos x="0" y="0"/>
                  <wp:positionH relativeFrom="column">
                    <wp:posOffset>238565</wp:posOffset>
                  </wp:positionH>
                  <wp:positionV relativeFrom="paragraph">
                    <wp:posOffset>104593</wp:posOffset>
                  </wp:positionV>
                  <wp:extent cx="1530035" cy="448178"/>
                  <wp:effectExtent l="0" t="0" r="0" b="0"/>
                  <wp:wrapNone/>
                  <wp:docPr id="26" name="Picture 2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236140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0256C6D2" w14:textId="228216B3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56160F59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757B7DB" w14:textId="2C0BEAD9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6B3513F7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6E4BC88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6C593FDB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36F399C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3A5F9D25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71EE2DCB" w14:textId="011C6837" w:rsidR="00346A41" w:rsidRPr="00223776" w:rsidRDefault="00346A41" w:rsidP="00346A41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755" w:type="dxa"/>
          </w:tcPr>
          <w:p w14:paraId="52B96CF5" w14:textId="0928811F" w:rsidR="00346A41" w:rsidRPr="00223776" w:rsidRDefault="00346A41" w:rsidP="00346A41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223776" w:rsidRPr="00223776" w14:paraId="66742D4F" w14:textId="77777777" w:rsidTr="00346A41">
        <w:trPr>
          <w:trHeight w:val="2880"/>
        </w:trPr>
        <w:tc>
          <w:tcPr>
            <w:tcW w:w="5755" w:type="dxa"/>
          </w:tcPr>
          <w:p w14:paraId="0EBCF6CF" w14:textId="6D22A750" w:rsidR="00051361" w:rsidRPr="00223776" w:rsidRDefault="007B4914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 wp14:anchorId="37641CED" wp14:editId="02B02AC5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112684</wp:posOffset>
                  </wp:positionV>
                  <wp:extent cx="1529715" cy="447675"/>
                  <wp:effectExtent l="0" t="0" r="0" b="0"/>
                  <wp:wrapNone/>
                  <wp:docPr id="22" name="Picture 2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71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550B84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13A76FCB" w14:textId="631476C8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19787201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CBA3DC5" w14:textId="7CAC77F8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4FE08B41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744B0A89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7DE0265F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1B2D0D6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2A685B93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4780C25E" w14:textId="008DD57F" w:rsidR="00346A41" w:rsidRPr="00223776" w:rsidRDefault="00346A41" w:rsidP="00346A41">
            <w:pPr>
              <w:ind w:left="343"/>
              <w:rPr>
                <w:color w:val="000000" w:themeColor="text1"/>
              </w:rPr>
            </w:pPr>
          </w:p>
        </w:tc>
        <w:tc>
          <w:tcPr>
            <w:tcW w:w="5755" w:type="dxa"/>
          </w:tcPr>
          <w:p w14:paraId="6A09D8CB" w14:textId="65798A97" w:rsidR="00051361" w:rsidRPr="00223776" w:rsidRDefault="007B4914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 wp14:anchorId="447825A3" wp14:editId="6958CDDF">
                  <wp:simplePos x="0" y="0"/>
                  <wp:positionH relativeFrom="column">
                    <wp:posOffset>238565</wp:posOffset>
                  </wp:positionH>
                  <wp:positionV relativeFrom="paragraph">
                    <wp:posOffset>113646</wp:posOffset>
                  </wp:positionV>
                  <wp:extent cx="1530035" cy="448178"/>
                  <wp:effectExtent l="0" t="0" r="0" b="0"/>
                  <wp:wrapNone/>
                  <wp:docPr id="27" name="Picture 2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CEE214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19C3D62F" w14:textId="4A108FDF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08FC9667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D22B247" w14:textId="0388C0D9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</w:t>
            </w:r>
            <w:r w:rsidR="00BB29D4" w:rsidRPr="00223776">
              <w:rPr>
                <w:b/>
                <w:bCs/>
                <w:color w:val="000000" w:themeColor="text1"/>
                <w:sz w:val="16"/>
                <w:szCs w:val="16"/>
              </w:rPr>
              <w:t>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171E24DD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7A78E84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0B74F71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2138FA44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21E5B74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47646EDC" w14:textId="04B5F272" w:rsidR="00346A41" w:rsidRPr="00223776" w:rsidRDefault="00346A41" w:rsidP="00346A41">
            <w:pPr>
              <w:ind w:left="540"/>
              <w:rPr>
                <w:color w:val="000000" w:themeColor="text1"/>
              </w:rPr>
            </w:pPr>
          </w:p>
        </w:tc>
        <w:tc>
          <w:tcPr>
            <w:tcW w:w="5755" w:type="dxa"/>
          </w:tcPr>
          <w:p w14:paraId="31AD7527" w14:textId="595FB30A" w:rsidR="00346A41" w:rsidRPr="00223776" w:rsidRDefault="00346A41" w:rsidP="00346A41">
            <w:pPr>
              <w:ind w:left="540"/>
              <w:rPr>
                <w:color w:val="000000" w:themeColor="text1"/>
              </w:rPr>
            </w:pPr>
          </w:p>
        </w:tc>
      </w:tr>
      <w:tr w:rsidR="00223776" w:rsidRPr="00223776" w14:paraId="4649FB3B" w14:textId="77777777" w:rsidTr="00346A41">
        <w:trPr>
          <w:trHeight w:val="2880"/>
        </w:trPr>
        <w:tc>
          <w:tcPr>
            <w:tcW w:w="5755" w:type="dxa"/>
          </w:tcPr>
          <w:p w14:paraId="30115130" w14:textId="02C6BDAB" w:rsidR="00051361" w:rsidRPr="00223776" w:rsidRDefault="007B4914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 wp14:anchorId="0FED4F03" wp14:editId="450EC75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134922</wp:posOffset>
                  </wp:positionV>
                  <wp:extent cx="1530035" cy="448178"/>
                  <wp:effectExtent l="0" t="0" r="0" b="0"/>
                  <wp:wrapNone/>
                  <wp:docPr id="23" name="Picture 2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64750F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5FEB7306" w14:textId="69DE40EB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66A89E52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6DCE9444" w14:textId="6FA3BCD6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291AE4CC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07C835C3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26C3308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2929E88A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47CAB7C5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11FB2F3B" w14:textId="46F8DEE7" w:rsidR="00346A41" w:rsidRPr="00223776" w:rsidRDefault="00346A41" w:rsidP="00346A41">
            <w:pPr>
              <w:ind w:left="540"/>
              <w:rPr>
                <w:color w:val="000000" w:themeColor="text1"/>
              </w:rPr>
            </w:pPr>
          </w:p>
        </w:tc>
        <w:tc>
          <w:tcPr>
            <w:tcW w:w="5755" w:type="dxa"/>
          </w:tcPr>
          <w:p w14:paraId="0010EFBF" w14:textId="1D66F16F" w:rsidR="00051361" w:rsidRPr="00223776" w:rsidRDefault="007B4914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20704" behindDoc="0" locked="0" layoutInCell="1" allowOverlap="1" wp14:anchorId="779AF868" wp14:editId="16F019AD">
                  <wp:simplePos x="0" y="0"/>
                  <wp:positionH relativeFrom="column">
                    <wp:posOffset>238565</wp:posOffset>
                  </wp:positionH>
                  <wp:positionV relativeFrom="paragraph">
                    <wp:posOffset>131753</wp:posOffset>
                  </wp:positionV>
                  <wp:extent cx="1530035" cy="448178"/>
                  <wp:effectExtent l="0" t="0" r="0" b="0"/>
                  <wp:wrapNone/>
                  <wp:docPr id="28" name="Picture 2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CA35AD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7C79E5AB" w14:textId="15BCB4AB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6B6CC4F5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6CCE42A" w14:textId="560C1465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</w:t>
            </w:r>
            <w:r w:rsidR="00BB29D4" w:rsidRPr="00223776">
              <w:rPr>
                <w:b/>
                <w:bCs/>
                <w:color w:val="000000" w:themeColor="text1"/>
                <w:sz w:val="16"/>
                <w:szCs w:val="16"/>
              </w:rPr>
              <w:t>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3D59EE28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3E1258A3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60DF3277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6D9FE37B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29E6E73C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0AF40BE3" w14:textId="1A41C4E3" w:rsidR="00346A41" w:rsidRPr="00223776" w:rsidRDefault="00346A41" w:rsidP="00346A41">
            <w:pPr>
              <w:ind w:left="540"/>
              <w:rPr>
                <w:color w:val="000000" w:themeColor="text1"/>
              </w:rPr>
            </w:pPr>
          </w:p>
        </w:tc>
        <w:tc>
          <w:tcPr>
            <w:tcW w:w="5755" w:type="dxa"/>
          </w:tcPr>
          <w:p w14:paraId="6C4FA3C0" w14:textId="72FDBACC" w:rsidR="00346A41" w:rsidRPr="00223776" w:rsidRDefault="00346A41" w:rsidP="00346A41">
            <w:pPr>
              <w:ind w:left="540"/>
              <w:rPr>
                <w:color w:val="000000" w:themeColor="text1"/>
              </w:rPr>
            </w:pPr>
          </w:p>
        </w:tc>
      </w:tr>
      <w:tr w:rsidR="006F6C7C" w:rsidRPr="00223776" w14:paraId="247E97B4" w14:textId="77777777" w:rsidTr="00346A41">
        <w:trPr>
          <w:trHeight w:val="2672"/>
        </w:trPr>
        <w:tc>
          <w:tcPr>
            <w:tcW w:w="5755" w:type="dxa"/>
          </w:tcPr>
          <w:p w14:paraId="3A0D07D8" w14:textId="1148FE87" w:rsidR="00051361" w:rsidRPr="00223776" w:rsidRDefault="006F6C7C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24800" behindDoc="0" locked="0" layoutInCell="1" allowOverlap="1" wp14:anchorId="2C2E1257" wp14:editId="7E826C9E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134922</wp:posOffset>
                  </wp:positionV>
                  <wp:extent cx="1530035" cy="448178"/>
                  <wp:effectExtent l="0" t="0" r="0" b="0"/>
                  <wp:wrapNone/>
                  <wp:docPr id="339624598" name="Picture 33962459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F2B11A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1980FECD" w14:textId="56C5765F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04BBB579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02DA2DF" w14:textId="794B54D4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61CE1C87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3B2946E0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3990E56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06BE6F93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52CB203C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1F37D14A" w14:textId="55A082B9" w:rsidR="006F6C7C" w:rsidRPr="00223776" w:rsidRDefault="006F6C7C" w:rsidP="006F6C7C">
            <w:pPr>
              <w:ind w:left="2357" w:hanging="197"/>
              <w:rPr>
                <w:color w:val="000000" w:themeColor="text1"/>
              </w:rPr>
            </w:pPr>
          </w:p>
        </w:tc>
        <w:tc>
          <w:tcPr>
            <w:tcW w:w="5755" w:type="dxa"/>
          </w:tcPr>
          <w:p w14:paraId="7B551261" w14:textId="38594B4C" w:rsidR="00051361" w:rsidRPr="00223776" w:rsidRDefault="006F6C7C" w:rsidP="00051361">
            <w:pPr>
              <w:ind w:left="2357" w:hanging="197"/>
              <w:rPr>
                <w:color w:val="000000" w:themeColor="text1"/>
              </w:rPr>
            </w:pPr>
            <w:r w:rsidRPr="00223776">
              <w:rPr>
                <w:rFonts w:ascii="Arial" w:hAnsi="Arial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25824" behindDoc="0" locked="0" layoutInCell="1" allowOverlap="1" wp14:anchorId="3B1481B3" wp14:editId="1CC08D2A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134922</wp:posOffset>
                  </wp:positionV>
                  <wp:extent cx="1530035" cy="448178"/>
                  <wp:effectExtent l="0" t="0" r="0" b="0"/>
                  <wp:wrapNone/>
                  <wp:docPr id="791197220" name="Picture 79119722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35" cy="4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AF1910" w14:textId="77777777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28"/>
                <w:szCs w:val="36"/>
              </w:rPr>
            </w:pP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LED </w:t>
            </w:r>
            <w:r>
              <w:rPr>
                <w:b/>
                <w:bCs/>
                <w:color w:val="000000" w:themeColor="text1"/>
                <w:sz w:val="28"/>
                <w:szCs w:val="36"/>
              </w:rPr>
              <w:t>ARRAY</w:t>
            </w:r>
            <w:r w:rsidRPr="00223776">
              <w:rPr>
                <w:b/>
                <w:bCs/>
                <w:color w:val="000000" w:themeColor="text1"/>
                <w:sz w:val="28"/>
                <w:szCs w:val="36"/>
              </w:rPr>
              <w:t xml:space="preserve"> KIT </w:t>
            </w:r>
          </w:p>
          <w:p w14:paraId="1D613E07" w14:textId="70C3BFAB" w:rsidR="00051361" w:rsidRPr="00223776" w:rsidRDefault="00051361" w:rsidP="00051361">
            <w:pPr>
              <w:ind w:left="3330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130-000 CORE64-L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-KIT V1.</w:t>
            </w:r>
            <w:r w:rsidR="00C811FC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  <w:p w14:paraId="36954366" w14:textId="77777777" w:rsidR="00051361" w:rsidRPr="00223776" w:rsidRDefault="00051361" w:rsidP="00051361">
            <w:pPr>
              <w:ind w:left="344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7476404" w14:textId="24CB3A93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[  ] Qty 1, LED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Array</w:t>
            </w: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 xml:space="preserve"> PCBA, </w:t>
            </w:r>
            <w:r w:rsidR="00BB29D4" w:rsidRPr="00223776">
              <w:rPr>
                <w:b/>
                <w:bCs/>
                <w:color w:val="000000" w:themeColor="text1"/>
                <w:sz w:val="16"/>
                <w:szCs w:val="16"/>
              </w:rPr>
              <w:t>WS2813</w:t>
            </w:r>
            <w:r w:rsidR="00EB438E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</w:p>
          <w:p w14:paraId="28D4BDA1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Diffuser Grid 3D Print (Welcome Sheet has Diffuser Paper)</w:t>
            </w:r>
          </w:p>
          <w:p w14:paraId="047B8A9B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1x8 pin TH 0.1” male headers, &gt;0.5” lg</w:t>
            </w:r>
          </w:p>
          <w:p w14:paraId="128109DE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Battery Holder 4x “AAA”</w:t>
            </w:r>
          </w:p>
          <w:p w14:paraId="7B644DE8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1, Double-sided Tape Square</w:t>
            </w:r>
          </w:p>
          <w:p w14:paraId="520DA954" w14:textId="77777777" w:rsidR="00051361" w:rsidRPr="00223776" w:rsidRDefault="00051361" w:rsidP="00051361">
            <w:pPr>
              <w:ind w:left="794" w:hanging="45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23776">
              <w:rPr>
                <w:b/>
                <w:bCs/>
                <w:color w:val="000000" w:themeColor="text1"/>
                <w:sz w:val="16"/>
                <w:szCs w:val="16"/>
              </w:rPr>
              <w:t>[  ] Qty 4, “AAA” Battery</w:t>
            </w:r>
          </w:p>
          <w:p w14:paraId="685C2733" w14:textId="7125D281" w:rsidR="006F6C7C" w:rsidRPr="00223776" w:rsidRDefault="006F6C7C" w:rsidP="006F6C7C">
            <w:pPr>
              <w:ind w:left="794" w:hanging="450"/>
              <w:rPr>
                <w:color w:val="000000" w:themeColor="text1"/>
              </w:rPr>
            </w:pPr>
          </w:p>
        </w:tc>
        <w:tc>
          <w:tcPr>
            <w:tcW w:w="5755" w:type="dxa"/>
          </w:tcPr>
          <w:p w14:paraId="3B64C8F8" w14:textId="4F78CCF8" w:rsidR="006F6C7C" w:rsidRPr="00223776" w:rsidRDefault="006F6C7C" w:rsidP="006F6C7C">
            <w:pPr>
              <w:ind w:left="540"/>
              <w:rPr>
                <w:color w:val="000000" w:themeColor="text1"/>
              </w:rPr>
            </w:pPr>
          </w:p>
        </w:tc>
      </w:tr>
    </w:tbl>
    <w:p w14:paraId="145E0173" w14:textId="77777777" w:rsidR="00B82621" w:rsidRPr="00223776" w:rsidRDefault="00B82621">
      <w:pPr>
        <w:rPr>
          <w:color w:val="000000" w:themeColor="text1"/>
        </w:rPr>
      </w:pPr>
    </w:p>
    <w:sectPr w:rsidR="00B82621" w:rsidRPr="00223776" w:rsidSect="00B93887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FC2D5" w14:textId="77777777" w:rsidR="00D57310" w:rsidRDefault="00D57310">
      <w:r>
        <w:separator/>
      </w:r>
    </w:p>
  </w:endnote>
  <w:endnote w:type="continuationSeparator" w:id="0">
    <w:p w14:paraId="0AB8CF56" w14:textId="77777777" w:rsidR="00D57310" w:rsidRDefault="00D5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altName w:val="Courier New"/>
    <w:panose1 w:val="020B06040202020202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EF6BF" w14:textId="77777777" w:rsidR="00D57310" w:rsidRDefault="00D57310">
      <w:r>
        <w:separator/>
      </w:r>
    </w:p>
  </w:footnote>
  <w:footnote w:type="continuationSeparator" w:id="0">
    <w:p w14:paraId="19CEED69" w14:textId="77777777" w:rsidR="00D57310" w:rsidRDefault="00D57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34931"/>
    <w:rsid w:val="00047D24"/>
    <w:rsid w:val="00051361"/>
    <w:rsid w:val="00093D39"/>
    <w:rsid w:val="000B718E"/>
    <w:rsid w:val="000C6C23"/>
    <w:rsid w:val="000D16B3"/>
    <w:rsid w:val="000F52B1"/>
    <w:rsid w:val="0012306F"/>
    <w:rsid w:val="00151C0A"/>
    <w:rsid w:val="001605BA"/>
    <w:rsid w:val="00185E02"/>
    <w:rsid w:val="00190B26"/>
    <w:rsid w:val="00193234"/>
    <w:rsid w:val="001A279C"/>
    <w:rsid w:val="001B64FD"/>
    <w:rsid w:val="001C247A"/>
    <w:rsid w:val="001D756D"/>
    <w:rsid w:val="001F0015"/>
    <w:rsid w:val="00202CBD"/>
    <w:rsid w:val="00207DBC"/>
    <w:rsid w:val="00223776"/>
    <w:rsid w:val="00224046"/>
    <w:rsid w:val="002262BF"/>
    <w:rsid w:val="00243C04"/>
    <w:rsid w:val="00255583"/>
    <w:rsid w:val="00282074"/>
    <w:rsid w:val="00346A41"/>
    <w:rsid w:val="00351D04"/>
    <w:rsid w:val="0039799C"/>
    <w:rsid w:val="003B00CC"/>
    <w:rsid w:val="003B4947"/>
    <w:rsid w:val="003C30EF"/>
    <w:rsid w:val="003C5596"/>
    <w:rsid w:val="003F34E5"/>
    <w:rsid w:val="00434BDA"/>
    <w:rsid w:val="00482F77"/>
    <w:rsid w:val="00483AD2"/>
    <w:rsid w:val="004910E9"/>
    <w:rsid w:val="004B7D13"/>
    <w:rsid w:val="004C1E38"/>
    <w:rsid w:val="004C49DC"/>
    <w:rsid w:val="00511A8E"/>
    <w:rsid w:val="0052134D"/>
    <w:rsid w:val="005B65B4"/>
    <w:rsid w:val="00605B90"/>
    <w:rsid w:val="0064309B"/>
    <w:rsid w:val="00664ACA"/>
    <w:rsid w:val="006667EC"/>
    <w:rsid w:val="006C3373"/>
    <w:rsid w:val="006F6C7C"/>
    <w:rsid w:val="007355FA"/>
    <w:rsid w:val="00767F43"/>
    <w:rsid w:val="007820BC"/>
    <w:rsid w:val="007A3D35"/>
    <w:rsid w:val="007B2181"/>
    <w:rsid w:val="007B4914"/>
    <w:rsid w:val="007B5328"/>
    <w:rsid w:val="007B74E8"/>
    <w:rsid w:val="00814D8E"/>
    <w:rsid w:val="00825647"/>
    <w:rsid w:val="008332B3"/>
    <w:rsid w:val="008866A2"/>
    <w:rsid w:val="008B6C11"/>
    <w:rsid w:val="00930C41"/>
    <w:rsid w:val="0093193C"/>
    <w:rsid w:val="00964DA7"/>
    <w:rsid w:val="0097509E"/>
    <w:rsid w:val="009813D5"/>
    <w:rsid w:val="00985833"/>
    <w:rsid w:val="0099057D"/>
    <w:rsid w:val="009C1E10"/>
    <w:rsid w:val="00A005D3"/>
    <w:rsid w:val="00A36B4B"/>
    <w:rsid w:val="00A51CDB"/>
    <w:rsid w:val="00A5727E"/>
    <w:rsid w:val="00A77B6C"/>
    <w:rsid w:val="00A846EA"/>
    <w:rsid w:val="00A951D0"/>
    <w:rsid w:val="00AA7ABA"/>
    <w:rsid w:val="00AB72FB"/>
    <w:rsid w:val="00AD7596"/>
    <w:rsid w:val="00B27007"/>
    <w:rsid w:val="00B35CEE"/>
    <w:rsid w:val="00B54BC3"/>
    <w:rsid w:val="00B82621"/>
    <w:rsid w:val="00B93887"/>
    <w:rsid w:val="00BB1A12"/>
    <w:rsid w:val="00BB29D4"/>
    <w:rsid w:val="00BB2EC0"/>
    <w:rsid w:val="00BD27CA"/>
    <w:rsid w:val="00BD7F60"/>
    <w:rsid w:val="00C01787"/>
    <w:rsid w:val="00C55CF2"/>
    <w:rsid w:val="00C75735"/>
    <w:rsid w:val="00C811FC"/>
    <w:rsid w:val="00CB44FC"/>
    <w:rsid w:val="00CC1F6A"/>
    <w:rsid w:val="00CD1323"/>
    <w:rsid w:val="00CD655C"/>
    <w:rsid w:val="00CF065F"/>
    <w:rsid w:val="00CF55CE"/>
    <w:rsid w:val="00D134F6"/>
    <w:rsid w:val="00D57310"/>
    <w:rsid w:val="00D61B4E"/>
    <w:rsid w:val="00D622C8"/>
    <w:rsid w:val="00D6549F"/>
    <w:rsid w:val="00D83DF5"/>
    <w:rsid w:val="00DE0306"/>
    <w:rsid w:val="00E27C58"/>
    <w:rsid w:val="00E31906"/>
    <w:rsid w:val="00E72E5C"/>
    <w:rsid w:val="00EB438E"/>
    <w:rsid w:val="00EC5DC3"/>
    <w:rsid w:val="00EF50A2"/>
    <w:rsid w:val="00EF6B1A"/>
    <w:rsid w:val="00F17E04"/>
    <w:rsid w:val="00F52773"/>
    <w:rsid w:val="00F80EB9"/>
    <w:rsid w:val="00FD56B7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202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Andy Geppert</cp:lastModifiedBy>
  <cp:revision>52</cp:revision>
  <cp:lastPrinted>2024-02-10T15:37:00Z</cp:lastPrinted>
  <dcterms:created xsi:type="dcterms:W3CDTF">2021-03-16T21:23:00Z</dcterms:created>
  <dcterms:modified xsi:type="dcterms:W3CDTF">2025-01-01T23:10:00Z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